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4BC" w:rsidRDefault="002C24BC" w:rsidP="002C24BC">
      <w:pPr>
        <w:pStyle w:val="ListBullet"/>
        <w:numPr>
          <w:ilvl w:val="0"/>
          <w:numId w:val="0"/>
        </w:numPr>
      </w:pPr>
    </w:p>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Pr>
        <w:jc w:val="center"/>
        <w:rPr>
          <w:sz w:val="40"/>
        </w:rPr>
      </w:pPr>
    </w:p>
    <w:p w:rsidR="002C24BC" w:rsidRPr="002C24BC" w:rsidRDefault="002C24BC" w:rsidP="002C24BC">
      <w:pPr>
        <w:jc w:val="center"/>
        <w:rPr>
          <w:sz w:val="40"/>
        </w:rPr>
      </w:pPr>
    </w:p>
    <w:p w:rsidR="002C24BC" w:rsidRPr="002C24BC" w:rsidRDefault="002C24BC" w:rsidP="002C24BC">
      <w:pPr>
        <w:jc w:val="center"/>
        <w:rPr>
          <w:sz w:val="40"/>
        </w:rPr>
      </w:pPr>
    </w:p>
    <w:p w:rsidR="002C24BC" w:rsidRPr="002C24BC" w:rsidRDefault="009003E3" w:rsidP="002C24BC">
      <w:pPr>
        <w:jc w:val="center"/>
        <w:rPr>
          <w:sz w:val="40"/>
        </w:rPr>
      </w:pPr>
      <w:r w:rsidRPr="009003E3">
        <w:rPr>
          <w:sz w:val="40"/>
        </w:rPr>
        <w:t>&lt;&lt;author name redacted&gt;&gt;</w:t>
      </w:r>
      <w:bookmarkStart w:id="0" w:name="_GoBack"/>
      <w:bookmarkEnd w:id="0"/>
    </w:p>
    <w:p w:rsidR="002C24BC" w:rsidRPr="002C24BC" w:rsidRDefault="002C24BC" w:rsidP="002C24BC">
      <w:pPr>
        <w:jc w:val="center"/>
        <w:rPr>
          <w:sz w:val="40"/>
        </w:rPr>
      </w:pPr>
      <w:r w:rsidRPr="002C24BC">
        <w:rPr>
          <w:sz w:val="40"/>
        </w:rPr>
        <w:t>Test Plan</w:t>
      </w:r>
    </w:p>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2C24BC" w:rsidRPr="002C24BC" w:rsidRDefault="002C24BC" w:rsidP="002C24BC"/>
    <w:p w:rsidR="009069AE" w:rsidRPr="002C24BC" w:rsidRDefault="009069AE" w:rsidP="002C24BC"/>
    <w:p w:rsidR="00941D93" w:rsidRDefault="00941D93">
      <w:pPr>
        <w:pStyle w:val="Heading1"/>
      </w:pPr>
      <w:bookmarkStart w:id="1" w:name="_Toc32231843"/>
      <w:r>
        <w:lastRenderedPageBreak/>
        <w:t>Test XX</w:t>
      </w:r>
      <w:bookmarkEnd w:id="1"/>
    </w:p>
    <w:p w:rsidR="00941D93" w:rsidRDefault="00941D93">
      <w:r>
        <w:t>&lt;&lt;The purpose of this section is to:</w:t>
      </w:r>
    </w:p>
    <w:p w:rsidR="00941D93" w:rsidRDefault="00B34944" w:rsidP="00B34944">
      <w:pPr>
        <w:pStyle w:val="Paragraph"/>
        <w:numPr>
          <w:ilvl w:val="0"/>
          <w:numId w:val="12"/>
        </w:numPr>
      </w:pPr>
      <w:proofErr w:type="gramStart"/>
      <w:r>
        <w:t>document</w:t>
      </w:r>
      <w:proofErr w:type="gramEnd"/>
      <w:r>
        <w:t xml:space="preserve"> test input, specific test procedures, and outcomes.</w:t>
      </w:r>
    </w:p>
    <w:p w:rsidR="00941D93" w:rsidRDefault="00941D93">
      <w:pPr>
        <w:pStyle w:val="Paragraph"/>
        <w:numPr>
          <w:ilvl w:val="0"/>
          <w:numId w:val="12"/>
        </w:numPr>
      </w:pPr>
      <w:r>
        <w:t>establish test methods,</w:t>
      </w:r>
    </w:p>
    <w:p w:rsidR="00941D93" w:rsidRDefault="00941D93" w:rsidP="00B34944">
      <w:pPr>
        <w:pStyle w:val="Paragraph"/>
        <w:numPr>
          <w:ilvl w:val="0"/>
          <w:numId w:val="12"/>
        </w:numPr>
      </w:pPr>
      <w:r>
        <w:t>explain the nature and extent of each test</w:t>
      </w:r>
      <w:r w:rsidR="00B34944">
        <w:t xml:space="preserve"> </w:t>
      </w:r>
      <w:r>
        <w:t>&gt;&gt;</w:t>
      </w:r>
    </w:p>
    <w:p w:rsidR="00B34944" w:rsidRDefault="00B34944" w:rsidP="00B34944">
      <w:pPr>
        <w:pStyle w:val="Paragraph"/>
      </w:pPr>
      <w:r>
        <w:t xml:space="preserve">&lt;&lt; </w:t>
      </w:r>
      <w:proofErr w:type="gramStart"/>
      <w:r>
        <w:t>for</w:t>
      </w:r>
      <w:proofErr w:type="gramEnd"/>
      <w:r>
        <w:t xml:space="preserve"> each test case, complete the following: &gt;&gt;</w:t>
      </w:r>
    </w:p>
    <w:p w:rsidR="002C3DE5" w:rsidRDefault="002C3DE5" w:rsidP="002C3DE5">
      <w:pPr>
        <w:pStyle w:val="Heading2"/>
      </w:pPr>
      <w:bookmarkStart w:id="2" w:name="_Toc32231844"/>
      <w:r>
        <w:t xml:space="preserve">Test </w:t>
      </w:r>
      <w:bookmarkEnd w:id="2"/>
      <w:r w:rsidR="008B22B9">
        <w:t>1</w:t>
      </w:r>
    </w:p>
    <w:p w:rsidR="002C3DE5" w:rsidRDefault="002C3DE5" w:rsidP="002C3DE5"/>
    <w:p w:rsidR="002C3DE5" w:rsidRPr="00B34944" w:rsidRDefault="002C3DE5" w:rsidP="002C3DE5">
      <w:r w:rsidRPr="00B34944">
        <w:rPr>
          <w:b/>
          <w:bCs/>
        </w:rPr>
        <w:t xml:space="preserve">Objective: </w:t>
      </w:r>
      <w:r w:rsidR="008B22B9">
        <w:rPr>
          <w:b/>
          <w:bCs/>
        </w:rPr>
        <w:t xml:space="preserve">The test objective of test 1 is to check that the </w:t>
      </w:r>
      <w:proofErr w:type="spellStart"/>
      <w:r w:rsidR="001418D4">
        <w:rPr>
          <w:b/>
          <w:bCs/>
        </w:rPr>
        <w:t>TableSorter</w:t>
      </w:r>
      <w:proofErr w:type="spellEnd"/>
      <w:r w:rsidR="001418D4">
        <w:rPr>
          <w:b/>
          <w:bCs/>
        </w:rPr>
        <w:t xml:space="preserve"> program handles a</w:t>
      </w:r>
      <w:r w:rsidR="001C74B9">
        <w:rPr>
          <w:b/>
          <w:bCs/>
        </w:rPr>
        <w:t xml:space="preserve">n NXN </w:t>
      </w:r>
      <w:r w:rsidR="001418D4">
        <w:rPr>
          <w:b/>
          <w:bCs/>
        </w:rPr>
        <w:t>table of one single input, hence and 1x1 table.</w:t>
      </w:r>
    </w:p>
    <w:tbl>
      <w:tblPr>
        <w:tblpPr w:leftFromText="180" w:rightFromText="180" w:vertAnchor="text" w:horzAnchor="margin" w:tblpY="14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2218"/>
        <w:gridCol w:w="1190"/>
        <w:gridCol w:w="12"/>
        <w:gridCol w:w="487"/>
        <w:gridCol w:w="2068"/>
        <w:gridCol w:w="1766"/>
      </w:tblGrid>
      <w:tr w:rsidR="002C24BC" w:rsidTr="002C24BC">
        <w:trPr>
          <w:cantSplit/>
          <w:trHeight w:val="300"/>
        </w:trPr>
        <w:tc>
          <w:tcPr>
            <w:tcW w:w="4769" w:type="dxa"/>
            <w:gridSpan w:val="4"/>
          </w:tcPr>
          <w:p w:rsidR="002C24BC" w:rsidRDefault="002C24BC" w:rsidP="002C24BC">
            <w:r>
              <w:t>Test No.: 1</w:t>
            </w:r>
          </w:p>
        </w:tc>
        <w:tc>
          <w:tcPr>
            <w:tcW w:w="4447" w:type="dxa"/>
            <w:gridSpan w:val="3"/>
          </w:tcPr>
          <w:p w:rsidR="002C24BC" w:rsidRDefault="002C24BC" w:rsidP="002C24BC">
            <w:r>
              <w:t>Current Status: Pending</w:t>
            </w:r>
          </w:p>
        </w:tc>
      </w:tr>
      <w:tr w:rsidR="002C24BC" w:rsidTr="002C24BC">
        <w:trPr>
          <w:cantSplit/>
          <w:trHeight w:val="300"/>
        </w:trPr>
        <w:tc>
          <w:tcPr>
            <w:tcW w:w="9216" w:type="dxa"/>
            <w:gridSpan w:val="7"/>
          </w:tcPr>
          <w:p w:rsidR="002C24BC" w:rsidRPr="00E47986" w:rsidRDefault="002C24BC" w:rsidP="002C24BC">
            <w:r w:rsidRPr="00E47986">
              <w:t xml:space="preserve">Test title: </w:t>
            </w:r>
            <w:r>
              <w:t>Accepts NXN Table</w:t>
            </w:r>
          </w:p>
        </w:tc>
      </w:tr>
      <w:tr w:rsidR="002C24BC" w:rsidTr="002C24BC">
        <w:trPr>
          <w:cantSplit/>
          <w:trHeight w:val="1070"/>
        </w:trPr>
        <w:tc>
          <w:tcPr>
            <w:tcW w:w="9216" w:type="dxa"/>
            <w:gridSpan w:val="7"/>
          </w:tcPr>
          <w:p w:rsidR="002C24BC" w:rsidRPr="00E47986" w:rsidRDefault="002C24BC" w:rsidP="002C24BC">
            <w:r w:rsidRPr="00E47986">
              <w:t xml:space="preserve">Testing approach: </w:t>
            </w:r>
          </w:p>
          <w:p w:rsidR="002C24BC" w:rsidRPr="00E47986" w:rsidRDefault="002C24BC" w:rsidP="002C24BC"/>
        </w:tc>
      </w:tr>
      <w:tr w:rsidR="002C24BC" w:rsidTr="002C24BC">
        <w:trPr>
          <w:cantSplit/>
          <w:trHeight w:val="4130"/>
        </w:trPr>
        <w:tc>
          <w:tcPr>
            <w:tcW w:w="1296" w:type="dxa"/>
          </w:tcPr>
          <w:p w:rsidR="002C24BC" w:rsidRDefault="002C24BC" w:rsidP="002C24BC">
            <w:r>
              <w:t>STEP</w:t>
            </w:r>
          </w:p>
          <w:p w:rsidR="002C24BC" w:rsidRDefault="002C24BC" w:rsidP="002C24BC"/>
          <w:p w:rsidR="00C85947" w:rsidRDefault="00C85947" w:rsidP="00C85947">
            <w:r>
              <w:t>1</w:t>
            </w:r>
          </w:p>
          <w:p w:rsidR="00C85947" w:rsidRDefault="00C85947" w:rsidP="00C85947"/>
          <w:p w:rsidR="00C85947" w:rsidRDefault="00C85947" w:rsidP="00C85947"/>
          <w:p w:rsidR="00C85947" w:rsidRDefault="00C85947" w:rsidP="00C85947"/>
          <w:p w:rsidR="00C85947" w:rsidRDefault="00C85947" w:rsidP="00C85947">
            <w:r>
              <w:t>2</w:t>
            </w:r>
          </w:p>
          <w:p w:rsidR="00C85947" w:rsidRDefault="00C85947" w:rsidP="00C85947"/>
          <w:p w:rsidR="00C85947" w:rsidRDefault="00C85947" w:rsidP="00C85947"/>
          <w:p w:rsidR="00C85947" w:rsidRDefault="00C85947" w:rsidP="00C85947"/>
          <w:p w:rsidR="00C85947" w:rsidRDefault="00C85947" w:rsidP="00C85947"/>
          <w:p w:rsidR="00C85947" w:rsidRDefault="00C85947" w:rsidP="00C85947"/>
          <w:p w:rsidR="00C85947" w:rsidRDefault="00C85947" w:rsidP="00C85947"/>
          <w:p w:rsidR="00C85947" w:rsidRDefault="00C85947" w:rsidP="00C85947"/>
          <w:p w:rsidR="00C85947" w:rsidRPr="001418D4" w:rsidRDefault="00C85947" w:rsidP="00C85947">
            <w:r>
              <w:t>3</w:t>
            </w:r>
          </w:p>
        </w:tc>
        <w:tc>
          <w:tcPr>
            <w:tcW w:w="2245" w:type="dxa"/>
          </w:tcPr>
          <w:p w:rsidR="002C24BC" w:rsidRDefault="002C24BC" w:rsidP="002C24BC">
            <w:r>
              <w:t>OPERATOR ACTION</w:t>
            </w:r>
          </w:p>
          <w:p w:rsidR="002C24BC" w:rsidRDefault="002C24BC" w:rsidP="002C24BC"/>
          <w:p w:rsidR="002C24BC" w:rsidRDefault="002C24BC" w:rsidP="002C24BC">
            <w:r>
              <w:t xml:space="preserve">Include a text file named </w:t>
            </w:r>
            <w:r w:rsidRPr="00C85947">
              <w:rPr>
                <w:highlight w:val="yellow"/>
              </w:rPr>
              <w:t>“</w:t>
            </w:r>
            <w:r w:rsidR="00C85947" w:rsidRPr="00C85947">
              <w:rPr>
                <w:highlight w:val="yellow"/>
              </w:rPr>
              <w:t>nn</w:t>
            </w:r>
            <w:r w:rsidR="00C85947">
              <w:rPr>
                <w:highlight w:val="yellow"/>
              </w:rPr>
              <w:t>_</w:t>
            </w:r>
            <w:r w:rsidR="00C85947" w:rsidRPr="00C85947">
              <w:rPr>
                <w:highlight w:val="yellow"/>
              </w:rPr>
              <w:t>table</w:t>
            </w:r>
            <w:r w:rsidRPr="00C85947">
              <w:rPr>
                <w:highlight w:val="yellow"/>
              </w:rPr>
              <w:t>.txt”</w:t>
            </w:r>
            <w:r>
              <w:t xml:space="preserve"> that contain</w:t>
            </w:r>
            <w:r w:rsidR="008C34AF">
              <w:t xml:space="preserve"> an unsorted</w:t>
            </w:r>
            <w:r>
              <w:t xml:space="preserve"> </w:t>
            </w:r>
            <w:r w:rsidR="00C85947">
              <w:t>NXN table</w:t>
            </w:r>
            <w:r>
              <w:t>.</w:t>
            </w:r>
          </w:p>
          <w:p w:rsidR="002C24BC" w:rsidRDefault="002C24BC" w:rsidP="002C24BC"/>
          <w:p w:rsidR="00C85947" w:rsidRDefault="00C85947" w:rsidP="00C85947">
            <w:r>
              <w:t>Create a method:  Refer to Appendix in Figure 7.</w:t>
            </w:r>
          </w:p>
          <w:p w:rsidR="00C85947" w:rsidRDefault="00C85947" w:rsidP="00C85947">
            <w:r>
              <w:t xml:space="preserve"> </w:t>
            </w:r>
          </w:p>
          <w:p w:rsidR="00C85947" w:rsidRDefault="00C85947" w:rsidP="00C85947">
            <w:r w:rsidRPr="004B1D42">
              <w:t xml:space="preserve">public void </w:t>
            </w:r>
            <w:r w:rsidRPr="004B1D42">
              <w:rPr>
                <w:rFonts w:ascii="Menlo" w:hAnsi="Menlo" w:cs="Menlo"/>
                <w:color w:val="1EB540"/>
                <w:sz w:val="24"/>
                <w:szCs w:val="24"/>
                <w:shd w:val="clear" w:color="auto" w:fill="1B6291"/>
              </w:rPr>
              <w:t xml:space="preserve"> </w:t>
            </w:r>
            <w:r w:rsidRPr="00C85947">
              <w:rPr>
                <w:rFonts w:ascii="Menlo" w:hAnsi="Menlo" w:cs="Menlo"/>
                <w:color w:val="1EB540"/>
                <w:sz w:val="24"/>
                <w:szCs w:val="24"/>
                <w:shd w:val="clear" w:color="auto" w:fill="1B6291"/>
              </w:rPr>
              <w:t xml:space="preserve"> </w:t>
            </w:r>
            <w:proofErr w:type="spellStart"/>
            <w:r w:rsidRPr="00C85947">
              <w:t>squaredTest</w:t>
            </w:r>
            <w:proofErr w:type="spellEnd"/>
            <w:r w:rsidRPr="00C85947">
              <w:t xml:space="preserve"> </w:t>
            </w:r>
            <w:r w:rsidRPr="004B1D42">
              <w:t xml:space="preserve">() throws Exception{ </w:t>
            </w:r>
          </w:p>
          <w:p w:rsidR="00C85947" w:rsidRDefault="00C85947" w:rsidP="00C85947">
            <w:r>
              <w:t>}</w:t>
            </w:r>
          </w:p>
          <w:p w:rsidR="00C85947" w:rsidRDefault="00C85947" w:rsidP="00C85947"/>
          <w:p w:rsidR="002C24BC" w:rsidRDefault="00C85947" w:rsidP="00C85947">
            <w:r>
              <w:t>Run Junit class TableSorterTest.java</w:t>
            </w:r>
          </w:p>
        </w:tc>
        <w:tc>
          <w:tcPr>
            <w:tcW w:w="1738" w:type="dxa"/>
            <w:gridSpan w:val="3"/>
          </w:tcPr>
          <w:p w:rsidR="002C24BC" w:rsidRDefault="002C24BC" w:rsidP="002C24BC">
            <w:r>
              <w:t>PURPOSE</w:t>
            </w:r>
          </w:p>
          <w:p w:rsidR="002C24BC" w:rsidRDefault="002C24BC" w:rsidP="002C24BC"/>
          <w:p w:rsidR="002C24BC" w:rsidRDefault="002C24BC" w:rsidP="002C24BC">
            <w:r>
              <w:t xml:space="preserve">To verify that </w:t>
            </w:r>
            <w:r w:rsidR="00C85947">
              <w:t xml:space="preserve">an NXN </w:t>
            </w:r>
            <w:r>
              <w:t>table is valid.</w:t>
            </w:r>
          </w:p>
          <w:p w:rsidR="00C85947" w:rsidRDefault="00C85947" w:rsidP="002C24BC"/>
          <w:p w:rsidR="00C85947" w:rsidRDefault="00C85947" w:rsidP="00C85947">
            <w:r>
              <w:t>To test the method return value.</w:t>
            </w:r>
          </w:p>
          <w:p w:rsidR="00C85947" w:rsidRDefault="00C85947" w:rsidP="00C85947"/>
          <w:p w:rsidR="00C85947" w:rsidRDefault="00C85947" w:rsidP="00C85947"/>
          <w:p w:rsidR="00C85947" w:rsidRDefault="00C85947" w:rsidP="00C85947"/>
          <w:p w:rsidR="00C85947" w:rsidRDefault="00C85947" w:rsidP="00C85947"/>
          <w:p w:rsidR="00C85947" w:rsidRDefault="00C85947" w:rsidP="00C85947"/>
          <w:p w:rsidR="00C85947" w:rsidRDefault="00C85947" w:rsidP="00C85947">
            <w:r>
              <w:t>To conduct test</w:t>
            </w:r>
          </w:p>
        </w:tc>
        <w:tc>
          <w:tcPr>
            <w:tcW w:w="2137" w:type="dxa"/>
          </w:tcPr>
          <w:p w:rsidR="002C24BC" w:rsidRDefault="002C24BC" w:rsidP="002C24BC">
            <w:r>
              <w:t>EXEPCTED RESULTS</w:t>
            </w:r>
          </w:p>
          <w:p w:rsidR="002C24BC" w:rsidRDefault="002C24BC" w:rsidP="002C24BC"/>
          <w:p w:rsidR="00C85947" w:rsidRDefault="00C85947" w:rsidP="002C24BC"/>
          <w:p w:rsidR="00C85947" w:rsidRDefault="00C85947" w:rsidP="002C24BC"/>
          <w:p w:rsidR="00C85947" w:rsidRDefault="00C85947" w:rsidP="002C24BC"/>
          <w:p w:rsidR="00C85947" w:rsidRDefault="00C85947" w:rsidP="002C24BC"/>
          <w:p w:rsidR="00C85947" w:rsidRDefault="00C85947" w:rsidP="002C24BC"/>
          <w:p w:rsidR="00C85947" w:rsidRDefault="00C85947" w:rsidP="002C24BC"/>
          <w:p w:rsidR="00C85947" w:rsidRDefault="00C85947" w:rsidP="002C24BC"/>
          <w:p w:rsidR="00C85947" w:rsidRDefault="00C85947" w:rsidP="002C24BC"/>
          <w:p w:rsidR="00C85947" w:rsidRDefault="00C85947" w:rsidP="002C24BC"/>
          <w:p w:rsidR="00C85947" w:rsidRDefault="00C85947" w:rsidP="002C24BC"/>
          <w:p w:rsidR="00C85947" w:rsidRDefault="00C85947" w:rsidP="002C24BC"/>
          <w:p w:rsidR="00C85947" w:rsidRDefault="00C85947" w:rsidP="00C85947">
            <w:r>
              <w:t>Test returns no error for a NXN table.</w:t>
            </w:r>
          </w:p>
          <w:p w:rsidR="002C24BC" w:rsidRDefault="002C24BC" w:rsidP="002C24BC"/>
          <w:p w:rsidR="002C24BC" w:rsidRDefault="002C24BC" w:rsidP="00C85947"/>
        </w:tc>
        <w:tc>
          <w:tcPr>
            <w:tcW w:w="1800" w:type="dxa"/>
          </w:tcPr>
          <w:p w:rsidR="002C24BC" w:rsidRDefault="002C24BC" w:rsidP="002C24BC">
            <w:r>
              <w:t>COMMENTS</w:t>
            </w:r>
          </w:p>
          <w:p w:rsidR="002C24BC" w:rsidRDefault="002C24BC" w:rsidP="002C24BC"/>
          <w:p w:rsidR="00C85947" w:rsidRDefault="00C85947" w:rsidP="00C85947">
            <w:r>
              <w:t>SRS: Table holds an NXN table of integers</w:t>
            </w:r>
          </w:p>
          <w:p w:rsidR="002C24BC" w:rsidRDefault="002C24BC" w:rsidP="002C24BC"/>
        </w:tc>
      </w:tr>
      <w:tr w:rsidR="002C24BC" w:rsidTr="002C24BC">
        <w:trPr>
          <w:trHeight w:val="1250"/>
        </w:trPr>
        <w:tc>
          <w:tcPr>
            <w:tcW w:w="9216" w:type="dxa"/>
            <w:gridSpan w:val="7"/>
            <w:tcBorders>
              <w:bottom w:val="single" w:sz="4" w:space="0" w:color="auto"/>
            </w:tcBorders>
          </w:tcPr>
          <w:p w:rsidR="002C24BC" w:rsidRDefault="002C24BC" w:rsidP="002C24BC">
            <w:r>
              <w:t>Concluding Remarks:</w:t>
            </w:r>
          </w:p>
          <w:p w:rsidR="002C24BC" w:rsidRDefault="002C24BC" w:rsidP="002C24BC"/>
          <w:p w:rsidR="002C24BC" w:rsidRDefault="002C24BC" w:rsidP="002C24BC">
            <w:r>
              <w:t>If the test case accepts 1X1 (NXN) test, It will accept any NXN table.</w:t>
            </w:r>
          </w:p>
        </w:tc>
      </w:tr>
      <w:tr w:rsidR="002C24BC" w:rsidTr="002C24BC">
        <w:trPr>
          <w:trHeight w:val="890"/>
        </w:trPr>
        <w:tc>
          <w:tcPr>
            <w:tcW w:w="4757" w:type="dxa"/>
            <w:gridSpan w:val="3"/>
          </w:tcPr>
          <w:p w:rsidR="002C24BC" w:rsidRDefault="002C24BC" w:rsidP="002C24BC">
            <w:r>
              <w:t xml:space="preserve">Testing Team: </w:t>
            </w:r>
          </w:p>
          <w:p w:rsidR="002C24BC" w:rsidRDefault="002C24BC" w:rsidP="002C24BC">
            <w:r>
              <w:t>&lt;&lt; List members of testing team and lead &gt;&gt;</w:t>
            </w:r>
          </w:p>
        </w:tc>
        <w:tc>
          <w:tcPr>
            <w:tcW w:w="4459" w:type="dxa"/>
            <w:gridSpan w:val="4"/>
          </w:tcPr>
          <w:p w:rsidR="002C24BC" w:rsidRDefault="002C24BC" w:rsidP="002C24BC">
            <w:r>
              <w:t>Date Completed:</w:t>
            </w:r>
          </w:p>
        </w:tc>
      </w:tr>
    </w:tbl>
    <w:p w:rsidR="002C3DE5" w:rsidRDefault="002C3DE5" w:rsidP="002C24BC">
      <w:pPr>
        <w:sectPr w:rsidR="002C3DE5">
          <w:headerReference w:type="default" r:id="rId8"/>
          <w:footerReference w:type="default" r:id="rId9"/>
          <w:type w:val="continuous"/>
          <w:pgSz w:w="12240" w:h="15840" w:code="1"/>
          <w:pgMar w:top="1440" w:right="1440" w:bottom="1440" w:left="1800" w:header="720" w:footer="720" w:gutter="0"/>
          <w:cols w:space="720"/>
        </w:sectPr>
      </w:pPr>
      <w:r w:rsidRPr="00B34944">
        <w:rPr>
          <w:b/>
          <w:bCs/>
        </w:rPr>
        <w:t>Notes:</w:t>
      </w:r>
      <w:r w:rsidRPr="00B34944">
        <w:t xml:space="preserve"> </w:t>
      </w:r>
      <w:r w:rsidR="001418D4">
        <w:t>You must have a text file with one single number.</w:t>
      </w:r>
    </w:p>
    <w:p w:rsidR="0005423F" w:rsidRDefault="0005423F" w:rsidP="0005423F">
      <w:pPr>
        <w:sectPr w:rsidR="0005423F">
          <w:headerReference w:type="default" r:id="rId10"/>
          <w:footerReference w:type="default" r:id="rId11"/>
          <w:pgSz w:w="12240" w:h="15840" w:code="1"/>
          <w:pgMar w:top="1440" w:right="1440" w:bottom="1440" w:left="1800" w:header="720" w:footer="720" w:gutter="0"/>
          <w:pgNumType w:start="1"/>
          <w:cols w:space="720"/>
        </w:sectPr>
      </w:pPr>
      <w:bookmarkStart w:id="3" w:name="_Toc32231845"/>
    </w:p>
    <w:p w:rsidR="0005423F" w:rsidRDefault="0005423F" w:rsidP="0005423F">
      <w:pPr>
        <w:pStyle w:val="Paragraph"/>
        <w:sectPr w:rsidR="0005423F">
          <w:type w:val="continuous"/>
          <w:pgSz w:w="12240" w:h="15840" w:code="1"/>
          <w:pgMar w:top="1440" w:right="1440" w:bottom="1440" w:left="1800" w:header="720" w:footer="720" w:gutter="0"/>
          <w:cols w:space="720"/>
        </w:sectPr>
      </w:pPr>
    </w:p>
    <w:bookmarkEnd w:id="3"/>
    <w:p w:rsidR="002C24BC" w:rsidRDefault="002C24BC" w:rsidP="002C24BC">
      <w:pPr>
        <w:pStyle w:val="Heading2"/>
        <w:numPr>
          <w:ilvl w:val="0"/>
          <w:numId w:val="0"/>
        </w:numPr>
      </w:pPr>
    </w:p>
    <w:p w:rsidR="002C24BC" w:rsidRDefault="002C24BC" w:rsidP="002C24BC">
      <w:pPr>
        <w:pStyle w:val="Heading2"/>
      </w:pPr>
      <w:r>
        <w:t>Test 2</w:t>
      </w:r>
    </w:p>
    <w:p w:rsidR="002C24BC" w:rsidRDefault="002C24BC" w:rsidP="002C24BC"/>
    <w:p w:rsidR="002C24BC" w:rsidRDefault="002C24BC" w:rsidP="002C24BC">
      <w:pPr>
        <w:rPr>
          <w:b/>
          <w:bCs/>
        </w:rPr>
      </w:pPr>
      <w:r w:rsidRPr="00B34944">
        <w:rPr>
          <w:b/>
          <w:bCs/>
        </w:rPr>
        <w:t xml:space="preserve">Objective: </w:t>
      </w:r>
      <w:r>
        <w:rPr>
          <w:b/>
          <w:bCs/>
        </w:rPr>
        <w:t xml:space="preserve">The test objective of test 2 is to check that the </w:t>
      </w:r>
      <w:proofErr w:type="spellStart"/>
      <w:r>
        <w:rPr>
          <w:b/>
          <w:bCs/>
        </w:rPr>
        <w:t>TableSorter</w:t>
      </w:r>
      <w:proofErr w:type="spellEnd"/>
      <w:r>
        <w:rPr>
          <w:b/>
          <w:bCs/>
        </w:rPr>
        <w:t xml:space="preserve"> program handles a table that is not an NXN size table</w:t>
      </w:r>
    </w:p>
    <w:p w:rsidR="002C24BC" w:rsidRPr="00B34944" w:rsidRDefault="002C24BC" w:rsidP="002C24BC">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2C24BC" w:rsidRDefault="002C24BC" w:rsidP="002C24BC">
      <w:pPr>
        <w:sectPr w:rsidR="002C24BC" w:rsidSect="002C24BC">
          <w:headerReference w:type="default" r:id="rId12"/>
          <w:footerReference w:type="default" r:id="rId13"/>
          <w:type w:val="continuous"/>
          <w:pgSz w:w="12240" w:h="15840" w:code="1"/>
          <w:pgMar w:top="1440" w:right="1440" w:bottom="1440" w:left="1800" w:header="720" w:footer="720" w:gutter="0"/>
          <w:pgNumType w:start="1"/>
          <w:cols w:space="720"/>
        </w:sectPr>
      </w:pPr>
    </w:p>
    <w:p w:rsidR="002C3DE5" w:rsidRDefault="002C3DE5" w:rsidP="002C3DE5">
      <w:pPr>
        <w:pStyle w:val="Paragraph"/>
      </w:pPr>
    </w:p>
    <w:tbl>
      <w:tblPr>
        <w:tblpPr w:leftFromText="180" w:rightFromText="180" w:vertAnchor="text" w:horzAnchor="margin"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306"/>
        <w:gridCol w:w="1230"/>
        <w:gridCol w:w="12"/>
        <w:gridCol w:w="504"/>
        <w:gridCol w:w="2149"/>
        <w:gridCol w:w="1806"/>
      </w:tblGrid>
      <w:tr w:rsidR="002C24BC" w:rsidTr="002C24BC">
        <w:trPr>
          <w:cantSplit/>
          <w:trHeight w:val="300"/>
        </w:trPr>
        <w:tc>
          <w:tcPr>
            <w:tcW w:w="4620" w:type="dxa"/>
            <w:gridSpan w:val="4"/>
          </w:tcPr>
          <w:p w:rsidR="002C24BC" w:rsidRDefault="002C24BC" w:rsidP="002C24BC">
            <w:r>
              <w:t>Test No.: 2</w:t>
            </w:r>
          </w:p>
        </w:tc>
        <w:tc>
          <w:tcPr>
            <w:tcW w:w="4596" w:type="dxa"/>
            <w:gridSpan w:val="3"/>
          </w:tcPr>
          <w:p w:rsidR="002C24BC" w:rsidRDefault="002C24BC" w:rsidP="002C24BC">
            <w:r>
              <w:t>Current Status: Pending</w:t>
            </w:r>
          </w:p>
        </w:tc>
      </w:tr>
      <w:tr w:rsidR="002C24BC" w:rsidTr="002C24BC">
        <w:trPr>
          <w:cantSplit/>
          <w:trHeight w:val="300"/>
        </w:trPr>
        <w:tc>
          <w:tcPr>
            <w:tcW w:w="9216" w:type="dxa"/>
            <w:gridSpan w:val="7"/>
          </w:tcPr>
          <w:p w:rsidR="002C24BC" w:rsidRPr="00E47986" w:rsidRDefault="002C24BC" w:rsidP="002C24BC">
            <w:r w:rsidRPr="00E47986">
              <w:t xml:space="preserve">Test title:  </w:t>
            </w:r>
            <w:r>
              <w:t>Does not accept NXM table</w:t>
            </w:r>
          </w:p>
          <w:p w:rsidR="002C24BC" w:rsidRPr="00E47986" w:rsidRDefault="002C24BC" w:rsidP="002C24BC"/>
        </w:tc>
      </w:tr>
      <w:tr w:rsidR="002C24BC" w:rsidTr="002C24BC">
        <w:trPr>
          <w:cantSplit/>
          <w:trHeight w:val="1070"/>
        </w:trPr>
        <w:tc>
          <w:tcPr>
            <w:tcW w:w="9216" w:type="dxa"/>
            <w:gridSpan w:val="7"/>
          </w:tcPr>
          <w:p w:rsidR="002C24BC" w:rsidRPr="00E47986" w:rsidRDefault="002C24BC" w:rsidP="002C24BC">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2C24BC" w:rsidRPr="00E47986" w:rsidRDefault="002C24BC" w:rsidP="002C24BC">
            <w:r w:rsidRPr="00E47986">
              <w:t>&gt;&gt;</w:t>
            </w:r>
          </w:p>
        </w:tc>
      </w:tr>
      <w:tr w:rsidR="002C24BC" w:rsidTr="002C24BC">
        <w:trPr>
          <w:cantSplit/>
          <w:trHeight w:val="4130"/>
        </w:trPr>
        <w:tc>
          <w:tcPr>
            <w:tcW w:w="1008" w:type="dxa"/>
          </w:tcPr>
          <w:p w:rsidR="002C24BC" w:rsidRDefault="002C24BC" w:rsidP="002C24BC">
            <w:r>
              <w:t>STEP</w:t>
            </w:r>
          </w:p>
          <w:p w:rsidR="002C24BC" w:rsidRDefault="002C24BC" w:rsidP="002C24BC"/>
          <w:p w:rsidR="002C24BC" w:rsidRDefault="002C24BC" w:rsidP="002C24BC">
            <w:r>
              <w:t>1</w:t>
            </w:r>
          </w:p>
          <w:p w:rsidR="002C24BC" w:rsidRDefault="002C24BC" w:rsidP="002C24BC"/>
          <w:p w:rsidR="002C24BC" w:rsidRDefault="002C24BC" w:rsidP="002C24BC"/>
          <w:p w:rsidR="002C24BC" w:rsidRDefault="002C24BC" w:rsidP="002C24BC"/>
          <w:p w:rsidR="002C24BC" w:rsidRDefault="002C24BC" w:rsidP="002C24BC">
            <w:r>
              <w:t>2</w:t>
            </w:r>
          </w:p>
        </w:tc>
        <w:tc>
          <w:tcPr>
            <w:tcW w:w="2340" w:type="dxa"/>
          </w:tcPr>
          <w:p w:rsidR="002C24BC" w:rsidRDefault="002C24BC" w:rsidP="002C24BC">
            <w:r>
              <w:t>OPERATOR ACTION</w:t>
            </w:r>
          </w:p>
          <w:p w:rsidR="002C24BC" w:rsidRDefault="002C24BC" w:rsidP="002C24BC"/>
          <w:p w:rsidR="002C24BC" w:rsidRDefault="002C24BC" w:rsidP="002C24BC">
            <w:r>
              <w:t>Include a text file named “</w:t>
            </w:r>
            <w:r w:rsidR="00C85947" w:rsidRPr="0094623B">
              <w:rPr>
                <w:highlight w:val="yellow"/>
              </w:rPr>
              <w:t>nm_table</w:t>
            </w:r>
            <w:r w:rsidRPr="0094623B">
              <w:rPr>
                <w:highlight w:val="yellow"/>
              </w:rPr>
              <w:t>.txt</w:t>
            </w:r>
            <w:r>
              <w:t xml:space="preserve">” that </w:t>
            </w:r>
            <w:proofErr w:type="gramStart"/>
            <w:r>
              <w:t xml:space="preserve">contains </w:t>
            </w:r>
            <w:r w:rsidR="008C34AF">
              <w:t xml:space="preserve"> an</w:t>
            </w:r>
            <w:proofErr w:type="gramEnd"/>
            <w:r w:rsidR="008C34AF">
              <w:t xml:space="preserve"> unsorted </w:t>
            </w:r>
            <w:r>
              <w:t>NXM size table .</w:t>
            </w:r>
            <w:r w:rsidR="00C85947">
              <w:t xml:space="preserve"> Where N and M are different numbers.</w:t>
            </w:r>
          </w:p>
          <w:p w:rsidR="002C24BC" w:rsidRDefault="002C24BC" w:rsidP="002C24BC"/>
          <w:p w:rsidR="004B1D42" w:rsidRDefault="004B1D42" w:rsidP="004B1D42">
            <w:r>
              <w:t xml:space="preserve">Create a method:  Refer to Appendix in Figure </w:t>
            </w:r>
            <w:r w:rsidR="00C85947">
              <w:t>6.</w:t>
            </w:r>
          </w:p>
          <w:p w:rsidR="004B1D42" w:rsidRDefault="004B1D42" w:rsidP="004B1D42">
            <w:r>
              <w:t xml:space="preserve"> </w:t>
            </w:r>
          </w:p>
          <w:p w:rsidR="004B1D42" w:rsidRDefault="004B1D42" w:rsidP="004B1D42">
            <w:r w:rsidRPr="004B1D42">
              <w:t xml:space="preserve">public void </w:t>
            </w:r>
            <w:r w:rsidRPr="004B1D42">
              <w:rPr>
                <w:rFonts w:ascii="Menlo" w:hAnsi="Menlo" w:cs="Menlo"/>
                <w:color w:val="1EB540"/>
                <w:sz w:val="24"/>
                <w:szCs w:val="24"/>
                <w:shd w:val="clear" w:color="auto" w:fill="1B6291"/>
              </w:rPr>
              <w:t xml:space="preserve"> </w:t>
            </w:r>
            <w:r w:rsidR="00C85947" w:rsidRPr="00C85947">
              <w:rPr>
                <w:rFonts w:ascii="Menlo" w:hAnsi="Menlo" w:cs="Menlo"/>
                <w:color w:val="1EB540"/>
                <w:sz w:val="24"/>
                <w:szCs w:val="24"/>
                <w:shd w:val="clear" w:color="auto" w:fill="1B6291"/>
              </w:rPr>
              <w:t xml:space="preserve"> </w:t>
            </w:r>
            <w:proofErr w:type="spellStart"/>
            <w:r w:rsidR="00C85947" w:rsidRPr="00C85947">
              <w:rPr>
                <w:highlight w:val="yellow"/>
              </w:rPr>
              <w:t>notSquaredSizeTest</w:t>
            </w:r>
            <w:proofErr w:type="spellEnd"/>
            <w:r w:rsidR="00C85947" w:rsidRPr="00C85947">
              <w:rPr>
                <w:highlight w:val="yellow"/>
              </w:rPr>
              <w:t xml:space="preserve"> </w:t>
            </w:r>
            <w:r w:rsidRPr="004B1D42">
              <w:t xml:space="preserve">() throws Exception{ </w:t>
            </w:r>
          </w:p>
          <w:p w:rsidR="004B1D42" w:rsidRDefault="004B1D42" w:rsidP="004B1D42">
            <w:r>
              <w:t>}</w:t>
            </w:r>
          </w:p>
          <w:p w:rsidR="004B1D42" w:rsidRDefault="004B1D42" w:rsidP="004B1D42"/>
          <w:p w:rsidR="002C24BC" w:rsidRDefault="004B1D42" w:rsidP="004B1D42">
            <w:r>
              <w:t>Run Junit class TableSorterTest.java</w:t>
            </w:r>
          </w:p>
        </w:tc>
        <w:tc>
          <w:tcPr>
            <w:tcW w:w="1800" w:type="dxa"/>
            <w:gridSpan w:val="3"/>
          </w:tcPr>
          <w:p w:rsidR="002C24BC" w:rsidRDefault="002C24BC" w:rsidP="002C24BC">
            <w:r>
              <w:t>PURPOSE</w:t>
            </w:r>
          </w:p>
          <w:p w:rsidR="002C24BC" w:rsidRDefault="002C24BC" w:rsidP="002C24BC"/>
          <w:p w:rsidR="002C24BC" w:rsidRDefault="002C24BC" w:rsidP="002C24BC">
            <w:r>
              <w:t>To verify that a NXM table is invalid</w:t>
            </w:r>
          </w:p>
          <w:p w:rsidR="004B1D42" w:rsidRDefault="004B1D42" w:rsidP="002C24BC"/>
          <w:p w:rsidR="004B1D42" w:rsidRDefault="004B1D42" w:rsidP="004B1D42">
            <w:r>
              <w:t>To test the method return value.</w:t>
            </w:r>
          </w:p>
          <w:p w:rsidR="004B1D42" w:rsidRDefault="004B1D42" w:rsidP="004B1D42"/>
          <w:p w:rsidR="004B1D42" w:rsidRDefault="004B1D42" w:rsidP="004B1D42"/>
          <w:p w:rsidR="004B1D42" w:rsidRDefault="004B1D42" w:rsidP="004B1D42"/>
          <w:p w:rsidR="004B1D42" w:rsidRDefault="004B1D42" w:rsidP="004B1D42"/>
          <w:p w:rsidR="004B1D42" w:rsidRDefault="004B1D42" w:rsidP="004B1D42"/>
          <w:p w:rsidR="004B1D42" w:rsidRDefault="004B1D42" w:rsidP="004B1D42"/>
          <w:p w:rsidR="004B1D42" w:rsidRDefault="004B1D42" w:rsidP="004B1D42">
            <w:r>
              <w:t>To conduct test</w:t>
            </w:r>
          </w:p>
        </w:tc>
        <w:tc>
          <w:tcPr>
            <w:tcW w:w="2224" w:type="dxa"/>
          </w:tcPr>
          <w:p w:rsidR="002C24BC" w:rsidRDefault="002C24BC" w:rsidP="002C24BC">
            <w:r>
              <w:t>EXEPCTED RESULTS</w:t>
            </w:r>
          </w:p>
          <w:p w:rsidR="002C24BC" w:rsidRDefault="002C24BC"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2C24BC" w:rsidRDefault="002C24BC" w:rsidP="002C24BC">
            <w:r>
              <w:t xml:space="preserve">Test returns </w:t>
            </w:r>
            <w:r w:rsidR="00304257">
              <w:t>error</w:t>
            </w:r>
            <w:r>
              <w:t xml:space="preserve"> for </w:t>
            </w:r>
            <w:proofErr w:type="gramStart"/>
            <w:r>
              <w:t>a</w:t>
            </w:r>
            <w:proofErr w:type="gramEnd"/>
            <w:r>
              <w:t xml:space="preserve"> </w:t>
            </w:r>
            <w:proofErr w:type="spellStart"/>
            <w:r>
              <w:t>NxM</w:t>
            </w:r>
            <w:proofErr w:type="spellEnd"/>
            <w:r>
              <w:t xml:space="preserve"> table.</w:t>
            </w:r>
          </w:p>
          <w:p w:rsidR="002C24BC" w:rsidRDefault="002C24BC" w:rsidP="002C24BC"/>
          <w:p w:rsidR="002C24BC" w:rsidRDefault="002C24BC" w:rsidP="002C24BC"/>
        </w:tc>
        <w:tc>
          <w:tcPr>
            <w:tcW w:w="1844" w:type="dxa"/>
          </w:tcPr>
          <w:p w:rsidR="002C24BC" w:rsidRDefault="002C24BC" w:rsidP="002C24BC">
            <w:r>
              <w:t>COMMENTS</w:t>
            </w:r>
          </w:p>
          <w:p w:rsidR="002C24BC" w:rsidRDefault="002C24BC" w:rsidP="002C24BC">
            <w:r>
              <w:t>SRS: Table holds an NXN table of integers</w:t>
            </w:r>
          </w:p>
          <w:p w:rsidR="002C24BC" w:rsidRDefault="002C24BC" w:rsidP="002C24BC"/>
          <w:p w:rsidR="002C24BC" w:rsidRDefault="002C24BC" w:rsidP="002C24BC"/>
        </w:tc>
      </w:tr>
      <w:tr w:rsidR="002C24BC" w:rsidTr="002C24BC">
        <w:trPr>
          <w:trHeight w:val="1250"/>
        </w:trPr>
        <w:tc>
          <w:tcPr>
            <w:tcW w:w="9216" w:type="dxa"/>
            <w:gridSpan w:val="7"/>
            <w:tcBorders>
              <w:bottom w:val="single" w:sz="4" w:space="0" w:color="auto"/>
            </w:tcBorders>
          </w:tcPr>
          <w:p w:rsidR="002C24BC" w:rsidRDefault="002C24BC" w:rsidP="002C24BC">
            <w:r>
              <w:t>Concluding Remarks:</w:t>
            </w:r>
          </w:p>
        </w:tc>
      </w:tr>
      <w:tr w:rsidR="002C24BC" w:rsidTr="002C24BC">
        <w:trPr>
          <w:trHeight w:val="890"/>
        </w:trPr>
        <w:tc>
          <w:tcPr>
            <w:tcW w:w="4608" w:type="dxa"/>
            <w:gridSpan w:val="3"/>
          </w:tcPr>
          <w:p w:rsidR="002C24BC" w:rsidRDefault="002C24BC" w:rsidP="002C24BC">
            <w:r>
              <w:t xml:space="preserve">Testing Team: </w:t>
            </w:r>
          </w:p>
          <w:p w:rsidR="002C24BC" w:rsidRDefault="002C24BC" w:rsidP="002C24BC">
            <w:r>
              <w:t>&lt;&lt; List members of testing team and lead &gt;&gt;</w:t>
            </w:r>
          </w:p>
        </w:tc>
        <w:tc>
          <w:tcPr>
            <w:tcW w:w="4608" w:type="dxa"/>
            <w:gridSpan w:val="4"/>
          </w:tcPr>
          <w:p w:rsidR="002C24BC" w:rsidRDefault="002C24BC" w:rsidP="002C24BC">
            <w:r>
              <w:t>Date Completed:</w:t>
            </w:r>
          </w:p>
        </w:tc>
      </w:tr>
    </w:tbl>
    <w:p w:rsidR="0005423F" w:rsidRDefault="0005423F" w:rsidP="002C3DE5">
      <w:pPr>
        <w:pStyle w:val="Paragraph"/>
      </w:pPr>
    </w:p>
    <w:p w:rsidR="0005423F" w:rsidRDefault="0005423F" w:rsidP="002C3DE5">
      <w:pPr>
        <w:pStyle w:val="Paragraph"/>
        <w:sectPr w:rsidR="0005423F">
          <w:headerReference w:type="default" r:id="rId14"/>
          <w:footerReference w:type="default" r:id="rId15"/>
          <w:type w:val="continuous"/>
          <w:pgSz w:w="12240" w:h="15840" w:code="1"/>
          <w:pgMar w:top="1440" w:right="1440" w:bottom="1440" w:left="1800" w:header="720" w:footer="720" w:gutter="0"/>
          <w:cols w:space="720"/>
        </w:sectPr>
      </w:pPr>
    </w:p>
    <w:p w:rsidR="002C3DE5" w:rsidRDefault="002C3DE5" w:rsidP="002C3DE5"/>
    <w:p w:rsidR="0005423F" w:rsidRDefault="0005423F" w:rsidP="0005423F">
      <w:pPr>
        <w:pStyle w:val="Heading2"/>
        <w:numPr>
          <w:ilvl w:val="0"/>
          <w:numId w:val="0"/>
        </w:numPr>
        <w:ind w:left="720" w:hanging="720"/>
      </w:pPr>
      <w:bookmarkStart w:id="4" w:name="_Toc32231846"/>
    </w:p>
    <w:p w:rsidR="002C3DE5" w:rsidRDefault="002C3DE5" w:rsidP="002C3DE5">
      <w:pPr>
        <w:pStyle w:val="Heading2"/>
      </w:pPr>
      <w:r>
        <w:t xml:space="preserve">Test </w:t>
      </w:r>
      <w:bookmarkEnd w:id="4"/>
      <w:r w:rsidR="0005423F">
        <w:t>3</w:t>
      </w:r>
    </w:p>
    <w:p w:rsidR="002C3DE5" w:rsidRDefault="002C3DE5" w:rsidP="002C3DE5"/>
    <w:p w:rsidR="002C3DE5" w:rsidRPr="00B34944" w:rsidRDefault="002C3DE5" w:rsidP="002C3DE5">
      <w:r w:rsidRPr="00B34944">
        <w:rPr>
          <w:b/>
          <w:bCs/>
        </w:rPr>
        <w:t xml:space="preserve">Objective: </w:t>
      </w:r>
      <w:r w:rsidR="00D1561F">
        <w:rPr>
          <w:b/>
          <w:bCs/>
        </w:rPr>
        <w:t>Test table that holds positive integers</w:t>
      </w:r>
    </w:p>
    <w:p w:rsidR="002C3DE5" w:rsidRPr="00B34944" w:rsidRDefault="002C3DE5" w:rsidP="002C3DE5">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2C3DE5" w:rsidRDefault="002C3DE5" w:rsidP="002C3DE5">
      <w:pPr>
        <w:sectPr w:rsidR="002C3DE5">
          <w:headerReference w:type="default" r:id="rId16"/>
          <w:footerReference w:type="default" r:id="rId17"/>
          <w:pgSz w:w="12240" w:h="15840" w:code="1"/>
          <w:pgMar w:top="1440" w:right="1440" w:bottom="1440" w:left="1800" w:header="720" w:footer="720" w:gutter="0"/>
          <w:pgNumType w:start="1"/>
          <w:cols w:space="720"/>
        </w:sectPr>
      </w:pPr>
    </w:p>
    <w:tbl>
      <w:tblPr>
        <w:tblpPr w:leftFromText="180" w:rightFromText="180" w:vertAnchor="text" w:horzAnchor="margin" w:tblpY="5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2315"/>
        <w:gridCol w:w="1229"/>
        <w:gridCol w:w="12"/>
        <w:gridCol w:w="503"/>
        <w:gridCol w:w="2145"/>
        <w:gridCol w:w="1805"/>
      </w:tblGrid>
      <w:tr w:rsidR="002C24BC" w:rsidTr="002C24BC">
        <w:trPr>
          <w:cantSplit/>
          <w:trHeight w:val="300"/>
        </w:trPr>
        <w:tc>
          <w:tcPr>
            <w:tcW w:w="4620" w:type="dxa"/>
            <w:gridSpan w:val="4"/>
          </w:tcPr>
          <w:p w:rsidR="002C24BC" w:rsidRDefault="002C24BC" w:rsidP="002C24BC">
            <w:r>
              <w:t>Test No.: 3</w:t>
            </w:r>
          </w:p>
        </w:tc>
        <w:tc>
          <w:tcPr>
            <w:tcW w:w="4596" w:type="dxa"/>
            <w:gridSpan w:val="3"/>
          </w:tcPr>
          <w:p w:rsidR="002C24BC" w:rsidRDefault="002C24BC" w:rsidP="002C24BC">
            <w:r>
              <w:t>Current Status: Passed</w:t>
            </w:r>
          </w:p>
        </w:tc>
      </w:tr>
      <w:tr w:rsidR="002C24BC" w:rsidTr="002C24BC">
        <w:trPr>
          <w:cantSplit/>
          <w:trHeight w:val="300"/>
        </w:trPr>
        <w:tc>
          <w:tcPr>
            <w:tcW w:w="9216" w:type="dxa"/>
            <w:gridSpan w:val="7"/>
          </w:tcPr>
          <w:p w:rsidR="002C24BC" w:rsidRPr="00E47986" w:rsidRDefault="002C24BC" w:rsidP="002C24BC">
            <w:r w:rsidRPr="00E47986">
              <w:t xml:space="preserve">Test title:  </w:t>
            </w:r>
            <w:r>
              <w:t>Program accepts table that holds all positive integers</w:t>
            </w:r>
          </w:p>
          <w:p w:rsidR="002C24BC" w:rsidRPr="00E47986" w:rsidRDefault="002C24BC" w:rsidP="002C24BC"/>
        </w:tc>
      </w:tr>
      <w:tr w:rsidR="002C24BC" w:rsidTr="002C24BC">
        <w:trPr>
          <w:cantSplit/>
          <w:trHeight w:val="1070"/>
        </w:trPr>
        <w:tc>
          <w:tcPr>
            <w:tcW w:w="9216" w:type="dxa"/>
            <w:gridSpan w:val="7"/>
          </w:tcPr>
          <w:p w:rsidR="002C24BC" w:rsidRPr="00E47986" w:rsidRDefault="002C24BC" w:rsidP="002C24BC">
            <w:r w:rsidRPr="00E47986">
              <w: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rsidR="002C24BC" w:rsidRPr="00E47986" w:rsidRDefault="002C24BC" w:rsidP="002C24BC">
            <w:r w:rsidRPr="00E47986">
              <w:t>&gt;&gt;</w:t>
            </w:r>
          </w:p>
        </w:tc>
      </w:tr>
      <w:tr w:rsidR="002C24BC" w:rsidTr="002C24BC">
        <w:trPr>
          <w:cantSplit/>
          <w:trHeight w:val="4130"/>
        </w:trPr>
        <w:tc>
          <w:tcPr>
            <w:tcW w:w="1008" w:type="dxa"/>
          </w:tcPr>
          <w:p w:rsidR="002C24BC" w:rsidRDefault="002C24BC" w:rsidP="002C24BC">
            <w:r>
              <w:t>STEP</w:t>
            </w:r>
          </w:p>
          <w:p w:rsidR="002C24BC" w:rsidRDefault="002C24BC" w:rsidP="002C24BC"/>
          <w:p w:rsidR="002C24BC" w:rsidRDefault="002C24BC" w:rsidP="002C24BC">
            <w:r>
              <w:t>1</w:t>
            </w:r>
          </w:p>
          <w:p w:rsidR="002C24BC" w:rsidRDefault="002C24BC" w:rsidP="002C24BC"/>
          <w:p w:rsidR="002C24BC" w:rsidRDefault="002C24BC" w:rsidP="002C24BC"/>
          <w:p w:rsidR="002C24BC" w:rsidRDefault="002C24BC" w:rsidP="002C24BC"/>
          <w:p w:rsidR="002C24BC" w:rsidRDefault="002C24BC" w:rsidP="002C24BC"/>
          <w:p w:rsidR="002C24BC" w:rsidRDefault="002C24BC" w:rsidP="002C24BC">
            <w:r>
              <w:t>2</w:t>
            </w:r>
          </w:p>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r>
              <w:t>3</w:t>
            </w:r>
          </w:p>
        </w:tc>
        <w:tc>
          <w:tcPr>
            <w:tcW w:w="2340" w:type="dxa"/>
          </w:tcPr>
          <w:p w:rsidR="002C24BC" w:rsidRDefault="002C24BC" w:rsidP="002C24BC">
            <w:r>
              <w:t>OPERATOR ACTION</w:t>
            </w:r>
          </w:p>
          <w:p w:rsidR="002C24BC" w:rsidRDefault="002C24BC" w:rsidP="002C24BC"/>
          <w:p w:rsidR="002C24BC" w:rsidRDefault="002C24BC" w:rsidP="002C24BC">
            <w:r>
              <w:t xml:space="preserve">Include a text file named </w:t>
            </w:r>
            <w:r w:rsidRPr="0094623B">
              <w:rPr>
                <w:highlight w:val="yellow"/>
              </w:rPr>
              <w:t>“</w:t>
            </w:r>
            <w:r w:rsidR="00C66AE3" w:rsidRPr="0094623B">
              <w:rPr>
                <w:highlight w:val="yellow"/>
              </w:rPr>
              <w:t>positiveInt_array</w:t>
            </w:r>
            <w:r w:rsidRPr="0094623B">
              <w:rPr>
                <w:highlight w:val="yellow"/>
              </w:rPr>
              <w:t>.txt”</w:t>
            </w:r>
            <w:r>
              <w:t xml:space="preserve"> that </w:t>
            </w:r>
            <w:proofErr w:type="gramStart"/>
            <w:r>
              <w:t xml:space="preserve">contains </w:t>
            </w:r>
            <w:r w:rsidR="008C34AF">
              <w:t xml:space="preserve"> an</w:t>
            </w:r>
            <w:proofErr w:type="gramEnd"/>
            <w:r w:rsidR="008C34AF">
              <w:t xml:space="preserve"> unsorted </w:t>
            </w:r>
            <w:r>
              <w:t>NXN table with all positive numbers.</w:t>
            </w:r>
          </w:p>
          <w:p w:rsidR="002C24BC" w:rsidRDefault="002C24BC" w:rsidP="002C24BC"/>
          <w:p w:rsidR="004B1D42" w:rsidRDefault="004B1D42" w:rsidP="004B1D42">
            <w:r>
              <w:t>Create a method:  Refer to Appendix in Figure 5.</w:t>
            </w:r>
          </w:p>
          <w:p w:rsidR="004B1D42" w:rsidRDefault="004B1D42" w:rsidP="004B1D42">
            <w:r>
              <w:t xml:space="preserve"> </w:t>
            </w:r>
          </w:p>
          <w:p w:rsidR="004B1D42" w:rsidRDefault="004B1D42" w:rsidP="004B1D42">
            <w:r w:rsidRPr="004B1D42">
              <w:t xml:space="preserve">public void </w:t>
            </w:r>
            <w:proofErr w:type="spellStart"/>
            <w:r w:rsidRPr="004B1D42">
              <w:rPr>
                <w:highlight w:val="yellow"/>
              </w:rPr>
              <w:t>isSortedPositiveInt</w:t>
            </w:r>
            <w:proofErr w:type="spellEnd"/>
            <w:r w:rsidRPr="004B1D42">
              <w:t xml:space="preserve">() throws Exception{ </w:t>
            </w:r>
          </w:p>
          <w:p w:rsidR="004B1D42" w:rsidRDefault="004B1D42" w:rsidP="004B1D42">
            <w:r>
              <w:t>}</w:t>
            </w:r>
          </w:p>
          <w:p w:rsidR="004B1D42" w:rsidRDefault="004B1D42" w:rsidP="004B1D42"/>
          <w:p w:rsidR="002C24BC" w:rsidRDefault="004B1D42" w:rsidP="004B1D42">
            <w:r>
              <w:t>Run Junit class TableSorterTest.java</w:t>
            </w:r>
          </w:p>
        </w:tc>
        <w:tc>
          <w:tcPr>
            <w:tcW w:w="1800" w:type="dxa"/>
            <w:gridSpan w:val="3"/>
          </w:tcPr>
          <w:p w:rsidR="002C24BC" w:rsidRDefault="002C24BC" w:rsidP="002C24BC">
            <w:r>
              <w:t>PURPOSE</w:t>
            </w:r>
          </w:p>
          <w:p w:rsidR="002C24BC" w:rsidRDefault="002C24BC" w:rsidP="002C24BC"/>
          <w:p w:rsidR="002C24BC" w:rsidRDefault="002C24BC" w:rsidP="002C24BC">
            <w:r>
              <w:t>To verify that a NXM table with all positive numbers is valid</w:t>
            </w:r>
          </w:p>
          <w:p w:rsidR="002C24BC" w:rsidRDefault="002C24BC" w:rsidP="002C24BC"/>
          <w:p w:rsidR="004B1D42" w:rsidRDefault="004B1D42" w:rsidP="004B1D42">
            <w:r>
              <w:t>To test the method return value.</w:t>
            </w:r>
          </w:p>
          <w:p w:rsidR="004B1D42" w:rsidRDefault="004B1D42" w:rsidP="004B1D42"/>
          <w:p w:rsidR="004B1D42" w:rsidRDefault="004B1D42" w:rsidP="004B1D42"/>
          <w:p w:rsidR="004B1D42" w:rsidRDefault="004B1D42" w:rsidP="004B1D42"/>
          <w:p w:rsidR="004B1D42" w:rsidRDefault="004B1D42" w:rsidP="004B1D42"/>
          <w:p w:rsidR="004B1D42" w:rsidRDefault="004B1D42" w:rsidP="004B1D42"/>
          <w:p w:rsidR="004B1D42" w:rsidRDefault="004B1D42" w:rsidP="004B1D42"/>
          <w:p w:rsidR="002C24BC" w:rsidRDefault="004B1D42" w:rsidP="004B1D42">
            <w:r>
              <w:t>To conduct test</w:t>
            </w:r>
          </w:p>
        </w:tc>
        <w:tc>
          <w:tcPr>
            <w:tcW w:w="2224" w:type="dxa"/>
          </w:tcPr>
          <w:p w:rsidR="002C24BC" w:rsidRDefault="002C24BC" w:rsidP="002C24BC">
            <w:r>
              <w:t>EXEPCTED RESULTS</w:t>
            </w:r>
          </w:p>
          <w:p w:rsidR="002C24BC" w:rsidRDefault="002C24BC" w:rsidP="002C24BC"/>
          <w:p w:rsidR="002C24BC" w:rsidRDefault="002C24BC" w:rsidP="002C24BC"/>
          <w:p w:rsidR="002C24BC" w:rsidRDefault="002C24BC" w:rsidP="002C24BC"/>
          <w:p w:rsidR="002C24BC" w:rsidRDefault="002C24BC" w:rsidP="002C24BC"/>
          <w:p w:rsidR="002C24BC" w:rsidRDefault="002C24BC"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2C24BC" w:rsidRDefault="002C24BC" w:rsidP="002C24BC">
            <w:r>
              <w:t xml:space="preserve">Test returns true </w:t>
            </w:r>
            <w:proofErr w:type="gramStart"/>
            <w:r>
              <w:t>for  table</w:t>
            </w:r>
            <w:proofErr w:type="gramEnd"/>
            <w:r>
              <w:t xml:space="preserve"> with all positive numbers</w:t>
            </w:r>
            <w:r w:rsidR="00304257">
              <w:t xml:space="preserve"> if its sorted.</w:t>
            </w:r>
          </w:p>
          <w:p w:rsidR="002C24BC" w:rsidRDefault="002C24BC" w:rsidP="002C24BC"/>
          <w:p w:rsidR="002C24BC" w:rsidRDefault="002C24BC" w:rsidP="002C24BC"/>
        </w:tc>
        <w:tc>
          <w:tcPr>
            <w:tcW w:w="1844" w:type="dxa"/>
          </w:tcPr>
          <w:p w:rsidR="002C24BC" w:rsidRDefault="002C24BC" w:rsidP="002C24BC">
            <w:r>
              <w:t>COMMENTS</w:t>
            </w:r>
          </w:p>
          <w:p w:rsidR="002C24BC" w:rsidRDefault="002C24BC" w:rsidP="002C24BC"/>
          <w:p w:rsidR="002C24BC" w:rsidRDefault="002C24BC" w:rsidP="002C24BC">
            <w:r>
              <w:t>SRS: Table holds an NXN table of integers</w:t>
            </w:r>
          </w:p>
          <w:p w:rsidR="002C24BC" w:rsidRDefault="002C24BC" w:rsidP="002C24BC"/>
        </w:tc>
      </w:tr>
      <w:tr w:rsidR="002C24BC" w:rsidTr="002C24BC">
        <w:trPr>
          <w:trHeight w:val="1250"/>
        </w:trPr>
        <w:tc>
          <w:tcPr>
            <w:tcW w:w="9216" w:type="dxa"/>
            <w:gridSpan w:val="7"/>
            <w:tcBorders>
              <w:bottom w:val="single" w:sz="4" w:space="0" w:color="auto"/>
            </w:tcBorders>
          </w:tcPr>
          <w:p w:rsidR="002C24BC" w:rsidRDefault="002C24BC" w:rsidP="002C24BC">
            <w:r>
              <w:t>Concluding Remarks:</w:t>
            </w:r>
          </w:p>
          <w:p w:rsidR="002C24BC" w:rsidRDefault="002C24BC" w:rsidP="002C24BC"/>
          <w:p w:rsidR="002C24BC" w:rsidRDefault="002C24BC" w:rsidP="002C24BC">
            <w:r>
              <w:t>0 is considered positive.</w:t>
            </w:r>
          </w:p>
        </w:tc>
      </w:tr>
      <w:tr w:rsidR="002C24BC" w:rsidTr="002C24BC">
        <w:trPr>
          <w:trHeight w:val="890"/>
        </w:trPr>
        <w:tc>
          <w:tcPr>
            <w:tcW w:w="4608" w:type="dxa"/>
            <w:gridSpan w:val="3"/>
          </w:tcPr>
          <w:p w:rsidR="002C24BC" w:rsidRDefault="002C24BC" w:rsidP="002C24BC">
            <w:r>
              <w:t xml:space="preserve">Testing Team: </w:t>
            </w:r>
          </w:p>
          <w:p w:rsidR="002C24BC" w:rsidRDefault="002C24BC" w:rsidP="002C24BC">
            <w:r>
              <w:t>&lt;&lt; List members of testing team and lead &gt;&gt;</w:t>
            </w:r>
          </w:p>
        </w:tc>
        <w:tc>
          <w:tcPr>
            <w:tcW w:w="4608" w:type="dxa"/>
            <w:gridSpan w:val="4"/>
          </w:tcPr>
          <w:p w:rsidR="002C24BC" w:rsidRDefault="002C24BC" w:rsidP="002C24BC">
            <w:r>
              <w:t>Date Completed:</w:t>
            </w:r>
          </w:p>
        </w:tc>
      </w:tr>
    </w:tbl>
    <w:p w:rsidR="002C3DE5" w:rsidRDefault="002C3DE5" w:rsidP="002C3DE5">
      <w:pPr>
        <w:pStyle w:val="Paragraph"/>
        <w:sectPr w:rsidR="002C3DE5">
          <w:type w:val="continuous"/>
          <w:pgSz w:w="12240" w:h="15840" w:code="1"/>
          <w:pgMar w:top="1440" w:right="1440" w:bottom="1440" w:left="1800" w:header="720" w:footer="720" w:gutter="0"/>
          <w:cols w:space="720"/>
        </w:sectPr>
      </w:pPr>
    </w:p>
    <w:p w:rsidR="002C3DE5" w:rsidRDefault="002C3DE5" w:rsidP="002C3DE5"/>
    <w:p w:rsidR="002C3DE5" w:rsidRDefault="002C3DE5" w:rsidP="002C3DE5">
      <w:pPr>
        <w:pStyle w:val="Heading2"/>
      </w:pPr>
      <w:bookmarkStart w:id="5" w:name="_Toc32231847"/>
      <w:r>
        <w:t xml:space="preserve">Test </w:t>
      </w:r>
      <w:bookmarkEnd w:id="5"/>
      <w:r w:rsidR="00C71438">
        <w:t>4</w:t>
      </w:r>
    </w:p>
    <w:p w:rsidR="002C3DE5" w:rsidRDefault="002C3DE5" w:rsidP="002C3DE5"/>
    <w:p w:rsidR="002C3DE5" w:rsidRPr="00B34944" w:rsidRDefault="002C3DE5" w:rsidP="002C3DE5">
      <w:r w:rsidRPr="00B34944">
        <w:rPr>
          <w:b/>
          <w:bCs/>
        </w:rPr>
        <w:t>Objective: &lt;</w:t>
      </w:r>
      <w:r w:rsidRPr="00B34944">
        <w:t>&lt; Define the objective of Test XX.Y. &gt;&gt;</w:t>
      </w:r>
    </w:p>
    <w:p w:rsidR="002C3DE5" w:rsidRPr="00B34944" w:rsidRDefault="002C3DE5" w:rsidP="002C3DE5">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2C3DE5" w:rsidRDefault="002C3DE5" w:rsidP="002C3DE5">
      <w:pPr>
        <w:sectPr w:rsidR="002C3DE5">
          <w:headerReference w:type="default" r:id="rId18"/>
          <w:footerReference w:type="default" r:id="rId19"/>
          <w:pgSz w:w="12240" w:h="15840" w:code="1"/>
          <w:pgMar w:top="1440" w:right="1440" w:bottom="1440" w:left="1800" w:header="720" w:footer="720" w:gutter="0"/>
          <w:pgNumType w:start="1"/>
          <w:cols w:space="720"/>
        </w:sectPr>
      </w:pPr>
    </w:p>
    <w:tbl>
      <w:tblPr>
        <w:tblpPr w:leftFromText="180" w:rightFromText="180" w:vertAnchor="text"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
        <w:gridCol w:w="2318"/>
        <w:gridCol w:w="1228"/>
        <w:gridCol w:w="12"/>
        <w:gridCol w:w="502"/>
        <w:gridCol w:w="2144"/>
        <w:gridCol w:w="1804"/>
      </w:tblGrid>
      <w:tr w:rsidR="002C24BC" w:rsidTr="002C24BC">
        <w:trPr>
          <w:cantSplit/>
          <w:trHeight w:val="300"/>
        </w:trPr>
        <w:tc>
          <w:tcPr>
            <w:tcW w:w="4620" w:type="dxa"/>
            <w:gridSpan w:val="4"/>
          </w:tcPr>
          <w:p w:rsidR="002C24BC" w:rsidRDefault="002C24BC" w:rsidP="002C24BC">
            <w:r>
              <w:t>Test No.: 4</w:t>
            </w:r>
          </w:p>
        </w:tc>
        <w:tc>
          <w:tcPr>
            <w:tcW w:w="4596" w:type="dxa"/>
            <w:gridSpan w:val="3"/>
          </w:tcPr>
          <w:p w:rsidR="002C24BC" w:rsidRDefault="002C24BC" w:rsidP="002C24BC">
            <w:r>
              <w:t>Current Status: Pending</w:t>
            </w:r>
          </w:p>
        </w:tc>
      </w:tr>
      <w:tr w:rsidR="002C24BC" w:rsidTr="002C24BC">
        <w:trPr>
          <w:cantSplit/>
          <w:trHeight w:val="300"/>
        </w:trPr>
        <w:tc>
          <w:tcPr>
            <w:tcW w:w="9216" w:type="dxa"/>
            <w:gridSpan w:val="7"/>
          </w:tcPr>
          <w:p w:rsidR="002C24BC" w:rsidRPr="00E47986" w:rsidRDefault="002C24BC" w:rsidP="002C24BC">
            <w:r w:rsidRPr="00E47986">
              <w:t xml:space="preserve">Test title:  </w:t>
            </w:r>
            <w:r>
              <w:t>Program accepts table that holds all negative integers</w:t>
            </w:r>
          </w:p>
          <w:p w:rsidR="002C24BC" w:rsidRPr="00E47986" w:rsidRDefault="002C24BC" w:rsidP="002C24BC"/>
        </w:tc>
      </w:tr>
      <w:tr w:rsidR="002C24BC" w:rsidTr="004B1D42">
        <w:trPr>
          <w:cantSplit/>
          <w:trHeight w:val="564"/>
        </w:trPr>
        <w:tc>
          <w:tcPr>
            <w:tcW w:w="9216" w:type="dxa"/>
            <w:gridSpan w:val="7"/>
          </w:tcPr>
          <w:p w:rsidR="002C24BC" w:rsidRPr="00E47986" w:rsidRDefault="002C24BC" w:rsidP="002C24BC">
            <w:r w:rsidRPr="00E47986">
              <w:t xml:space="preserve">Testing approach: </w:t>
            </w:r>
            <w:r w:rsidR="004B1D42">
              <w:t xml:space="preserve"> Using the IDE Eclipse create New&gt;Junit Test Case&gt; Junit 4 </w:t>
            </w:r>
            <w:proofErr w:type="gramStart"/>
            <w:r w:rsidR="004B1D42">
              <w:t>Test .</w:t>
            </w:r>
            <w:proofErr w:type="gramEnd"/>
          </w:p>
        </w:tc>
      </w:tr>
      <w:tr w:rsidR="002C24BC" w:rsidTr="002C24BC">
        <w:trPr>
          <w:cantSplit/>
          <w:trHeight w:val="4130"/>
        </w:trPr>
        <w:tc>
          <w:tcPr>
            <w:tcW w:w="1008" w:type="dxa"/>
          </w:tcPr>
          <w:p w:rsidR="002C24BC" w:rsidRDefault="002C24BC" w:rsidP="002C24BC">
            <w:r>
              <w:t>STEP</w:t>
            </w:r>
          </w:p>
          <w:p w:rsidR="002C24BC" w:rsidRDefault="002C24BC" w:rsidP="002C24BC"/>
          <w:p w:rsidR="002C24BC" w:rsidRDefault="002C24BC" w:rsidP="002C24BC">
            <w:r>
              <w:t>1</w:t>
            </w:r>
          </w:p>
          <w:p w:rsidR="002C24BC" w:rsidRDefault="002C24BC" w:rsidP="002C24BC"/>
          <w:p w:rsidR="002C24BC" w:rsidRDefault="002C24BC" w:rsidP="002C24BC"/>
          <w:p w:rsidR="002C24BC" w:rsidRDefault="002C24BC" w:rsidP="002C24BC"/>
          <w:p w:rsidR="002C24BC" w:rsidRDefault="002C24BC" w:rsidP="002C24BC"/>
          <w:p w:rsidR="002C24BC" w:rsidRDefault="002C24BC" w:rsidP="002C24BC">
            <w:r>
              <w:t>2</w:t>
            </w:r>
          </w:p>
        </w:tc>
        <w:tc>
          <w:tcPr>
            <w:tcW w:w="2340" w:type="dxa"/>
          </w:tcPr>
          <w:p w:rsidR="002C24BC" w:rsidRDefault="002C24BC" w:rsidP="002C24BC">
            <w:r>
              <w:t>OPERATOR ACTION</w:t>
            </w:r>
          </w:p>
          <w:p w:rsidR="002C24BC" w:rsidRDefault="002C24BC" w:rsidP="002C24BC"/>
          <w:p w:rsidR="002C24BC" w:rsidRDefault="002C24BC" w:rsidP="002C24BC">
            <w:r>
              <w:t xml:space="preserve">Include a text file named </w:t>
            </w:r>
            <w:r w:rsidRPr="00C66AE3">
              <w:rPr>
                <w:highlight w:val="yellow"/>
              </w:rPr>
              <w:t>“</w:t>
            </w:r>
            <w:r w:rsidR="00C66AE3" w:rsidRPr="00C66AE3">
              <w:rPr>
                <w:highlight w:val="yellow"/>
              </w:rPr>
              <w:t>negativeInt_</w:t>
            </w:r>
            <w:r w:rsidRPr="00C66AE3">
              <w:rPr>
                <w:highlight w:val="yellow"/>
              </w:rPr>
              <w:t>array.txt</w:t>
            </w:r>
            <w:r>
              <w:t xml:space="preserve">” that </w:t>
            </w:r>
            <w:proofErr w:type="gramStart"/>
            <w:r>
              <w:t xml:space="preserve">contains </w:t>
            </w:r>
            <w:r w:rsidR="001812F7">
              <w:t xml:space="preserve"> an</w:t>
            </w:r>
            <w:proofErr w:type="gramEnd"/>
            <w:r w:rsidR="001812F7">
              <w:t xml:space="preserve"> unsorted </w:t>
            </w:r>
            <w:r>
              <w:t>NXN table with all negative numbers.</w:t>
            </w:r>
          </w:p>
          <w:p w:rsidR="002C24BC" w:rsidRDefault="002C24BC" w:rsidP="002C24BC"/>
          <w:p w:rsidR="004B1D42" w:rsidRDefault="004B1D42" w:rsidP="004B1D42">
            <w:r>
              <w:t>Create a method:  Refer to Appendix in Figure 4</w:t>
            </w:r>
          </w:p>
          <w:p w:rsidR="004B1D42" w:rsidRDefault="004B1D42" w:rsidP="004B1D42">
            <w:r>
              <w:t xml:space="preserve"> </w:t>
            </w:r>
          </w:p>
          <w:p w:rsidR="004B1D42" w:rsidRDefault="004B1D42" w:rsidP="004B1D42">
            <w:r w:rsidRPr="004B1D42">
              <w:t xml:space="preserve">public void </w:t>
            </w:r>
            <w:proofErr w:type="spellStart"/>
            <w:r w:rsidRPr="00C66AE3">
              <w:t>isSortedNegativeInt</w:t>
            </w:r>
            <w:proofErr w:type="spellEnd"/>
            <w:r w:rsidRPr="004B1D42">
              <w:t xml:space="preserve">() throws Exception{ </w:t>
            </w:r>
          </w:p>
          <w:p w:rsidR="004B1D42" w:rsidRDefault="004B1D42" w:rsidP="004B1D42">
            <w:r>
              <w:t>}</w:t>
            </w:r>
          </w:p>
          <w:p w:rsidR="004B1D42" w:rsidRDefault="004B1D42" w:rsidP="004B1D42"/>
          <w:p w:rsidR="002C24BC" w:rsidRDefault="004B1D42" w:rsidP="004B1D42">
            <w:r>
              <w:t>Run Junit class TableSorterTest.java</w:t>
            </w:r>
          </w:p>
        </w:tc>
        <w:tc>
          <w:tcPr>
            <w:tcW w:w="1800" w:type="dxa"/>
            <w:gridSpan w:val="3"/>
          </w:tcPr>
          <w:p w:rsidR="002C24BC" w:rsidRDefault="002C24BC" w:rsidP="002C24BC">
            <w:r>
              <w:t>PURPOSE</w:t>
            </w:r>
          </w:p>
          <w:p w:rsidR="002C24BC" w:rsidRDefault="002C24BC" w:rsidP="002C24BC"/>
          <w:p w:rsidR="002C24BC" w:rsidRDefault="002C24BC" w:rsidP="002C24BC">
            <w:r>
              <w:t>To verify that a NXM table with all positive numbers is valid</w:t>
            </w:r>
          </w:p>
          <w:p w:rsidR="002C24BC" w:rsidRDefault="002C24BC" w:rsidP="002C24BC"/>
          <w:p w:rsidR="004B1D42" w:rsidRDefault="004B1D42" w:rsidP="004B1D42">
            <w:r>
              <w:t>To test the method return value.</w:t>
            </w:r>
          </w:p>
          <w:p w:rsidR="004B1D42" w:rsidRDefault="004B1D42" w:rsidP="004B1D42"/>
          <w:p w:rsidR="004B1D42" w:rsidRDefault="004B1D42" w:rsidP="004B1D42"/>
          <w:p w:rsidR="004B1D42" w:rsidRDefault="004B1D42" w:rsidP="004B1D42"/>
          <w:p w:rsidR="004B1D42" w:rsidRDefault="004B1D42" w:rsidP="004B1D42"/>
          <w:p w:rsidR="004B1D42" w:rsidRDefault="004B1D42" w:rsidP="004B1D42"/>
          <w:p w:rsidR="004B1D42" w:rsidRDefault="004B1D42" w:rsidP="004B1D42"/>
          <w:p w:rsidR="002C24BC" w:rsidRDefault="004B1D42" w:rsidP="004B1D42">
            <w:r>
              <w:t>To conduct test</w:t>
            </w:r>
          </w:p>
        </w:tc>
        <w:tc>
          <w:tcPr>
            <w:tcW w:w="2224" w:type="dxa"/>
          </w:tcPr>
          <w:p w:rsidR="002C24BC" w:rsidRDefault="002C24BC" w:rsidP="002C24BC">
            <w:r>
              <w:t>EXEPCTED RESULTS</w:t>
            </w:r>
          </w:p>
          <w:p w:rsidR="002C24BC" w:rsidRDefault="002C24BC" w:rsidP="002C24BC"/>
          <w:p w:rsidR="002C24BC" w:rsidRDefault="002C24BC" w:rsidP="002C24BC"/>
          <w:p w:rsidR="002C24BC" w:rsidRDefault="002C24BC" w:rsidP="002C24BC"/>
          <w:p w:rsidR="002C24BC" w:rsidRDefault="002C24BC" w:rsidP="002C24BC"/>
          <w:p w:rsidR="002C24BC" w:rsidRDefault="002C24BC" w:rsidP="002C24BC"/>
          <w:p w:rsidR="002C24BC" w:rsidRDefault="002C24BC"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4B1D42" w:rsidRDefault="004B1D42" w:rsidP="002C24BC"/>
          <w:p w:rsidR="002C24BC" w:rsidRDefault="002C24BC" w:rsidP="002C24BC">
            <w:r>
              <w:t>Test returns true for  table with all negative numbers</w:t>
            </w:r>
            <w:r w:rsidR="00304257">
              <w:t xml:space="preserve"> if its sorted</w:t>
            </w:r>
          </w:p>
          <w:p w:rsidR="002C24BC" w:rsidRDefault="002C24BC" w:rsidP="002C24BC"/>
        </w:tc>
        <w:tc>
          <w:tcPr>
            <w:tcW w:w="1844" w:type="dxa"/>
          </w:tcPr>
          <w:p w:rsidR="002C24BC" w:rsidRDefault="002C24BC" w:rsidP="002C24BC">
            <w:r>
              <w:t>COMMENTS</w:t>
            </w:r>
          </w:p>
          <w:p w:rsidR="002C24BC" w:rsidRDefault="002C24BC" w:rsidP="002C24BC"/>
          <w:p w:rsidR="002C24BC" w:rsidRDefault="002C24BC" w:rsidP="002C24BC"/>
        </w:tc>
      </w:tr>
      <w:tr w:rsidR="002C24BC" w:rsidTr="002C24BC">
        <w:trPr>
          <w:trHeight w:val="1250"/>
        </w:trPr>
        <w:tc>
          <w:tcPr>
            <w:tcW w:w="9216" w:type="dxa"/>
            <w:gridSpan w:val="7"/>
            <w:tcBorders>
              <w:bottom w:val="single" w:sz="4" w:space="0" w:color="auto"/>
            </w:tcBorders>
          </w:tcPr>
          <w:p w:rsidR="002C24BC" w:rsidRDefault="002C24BC" w:rsidP="002C24BC">
            <w:r>
              <w:t>Concluding Remarks:</w:t>
            </w:r>
          </w:p>
          <w:p w:rsidR="002C24BC" w:rsidRDefault="002C24BC" w:rsidP="002C24BC"/>
          <w:p w:rsidR="002C24BC" w:rsidRDefault="002C24BC" w:rsidP="002C24BC">
            <w:r>
              <w:t>After a test returns true for all positive and all negative numbers as acceptable input. You can assume that a combination of both is acceptable.</w:t>
            </w:r>
          </w:p>
        </w:tc>
      </w:tr>
      <w:tr w:rsidR="002C24BC" w:rsidTr="002C24BC">
        <w:trPr>
          <w:trHeight w:val="890"/>
        </w:trPr>
        <w:tc>
          <w:tcPr>
            <w:tcW w:w="4608" w:type="dxa"/>
            <w:gridSpan w:val="3"/>
          </w:tcPr>
          <w:p w:rsidR="002C24BC" w:rsidRDefault="002C24BC" w:rsidP="002C24BC">
            <w:r>
              <w:t xml:space="preserve">Testing Team: </w:t>
            </w:r>
          </w:p>
          <w:p w:rsidR="002C24BC" w:rsidRDefault="002C24BC" w:rsidP="002C24BC">
            <w:r>
              <w:t>&lt;&lt; List members of testing team and lead &gt;&gt;</w:t>
            </w:r>
          </w:p>
        </w:tc>
        <w:tc>
          <w:tcPr>
            <w:tcW w:w="4608" w:type="dxa"/>
            <w:gridSpan w:val="4"/>
          </w:tcPr>
          <w:p w:rsidR="002C24BC" w:rsidRDefault="002C24BC" w:rsidP="002C24BC">
            <w:r>
              <w:t>Date Completed:</w:t>
            </w:r>
          </w:p>
        </w:tc>
      </w:tr>
    </w:tbl>
    <w:p w:rsidR="002C3DE5" w:rsidRDefault="002C3DE5" w:rsidP="002C3DE5">
      <w:pPr>
        <w:pStyle w:val="Paragraph"/>
        <w:sectPr w:rsidR="002C3DE5">
          <w:type w:val="continuous"/>
          <w:pgSz w:w="12240" w:h="15840" w:code="1"/>
          <w:pgMar w:top="1440" w:right="1440" w:bottom="1440" w:left="1800" w:header="720" w:footer="720" w:gutter="0"/>
          <w:cols w:space="720"/>
        </w:sectPr>
      </w:pPr>
    </w:p>
    <w:p w:rsidR="002C3DE5" w:rsidRDefault="002C3DE5" w:rsidP="002C3DE5"/>
    <w:p w:rsidR="003870D9" w:rsidRDefault="003870D9" w:rsidP="003870D9">
      <w:pPr>
        <w:pStyle w:val="Heading2"/>
      </w:pPr>
      <w:r>
        <w:t>Test 5</w:t>
      </w:r>
    </w:p>
    <w:p w:rsidR="003870D9" w:rsidRDefault="003870D9" w:rsidP="003870D9"/>
    <w:p w:rsidR="003870D9" w:rsidRPr="00B34944" w:rsidRDefault="003870D9" w:rsidP="003870D9">
      <w:r w:rsidRPr="00B34944">
        <w:rPr>
          <w:b/>
          <w:bCs/>
        </w:rPr>
        <w:t>Objective: &lt;</w:t>
      </w:r>
      <w:r w:rsidRPr="00B34944">
        <w:t>&lt; Define the objective of Test XX.Y. &gt;&gt;</w:t>
      </w:r>
    </w:p>
    <w:p w:rsidR="003870D9" w:rsidRPr="00B34944" w:rsidRDefault="003870D9" w:rsidP="003870D9">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3870D9" w:rsidRDefault="003870D9" w:rsidP="003870D9">
      <w:pPr>
        <w:sectPr w:rsidR="003870D9">
          <w:headerReference w:type="default" r:id="rId20"/>
          <w:footerReference w:type="default" r:id="rId21"/>
          <w:pgSz w:w="12240" w:h="15840" w:code="1"/>
          <w:pgMar w:top="1440" w:right="1440" w:bottom="1440" w:left="1800" w:header="720" w:footer="720" w:gutter="0"/>
          <w:pgNumType w:start="1"/>
          <w:cols w:space="720"/>
        </w:sectPr>
      </w:pPr>
    </w:p>
    <w:tbl>
      <w:tblPr>
        <w:tblpPr w:leftFromText="180" w:rightFromText="180" w:vertAnchor="text" w:horzAnchor="margin" w:tblpY="5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2315"/>
        <w:gridCol w:w="1231"/>
        <w:gridCol w:w="12"/>
        <w:gridCol w:w="503"/>
        <w:gridCol w:w="2144"/>
        <w:gridCol w:w="1804"/>
      </w:tblGrid>
      <w:tr w:rsidR="002C24BC" w:rsidTr="002C24BC">
        <w:trPr>
          <w:cantSplit/>
          <w:trHeight w:val="300"/>
        </w:trPr>
        <w:tc>
          <w:tcPr>
            <w:tcW w:w="4620" w:type="dxa"/>
            <w:gridSpan w:val="4"/>
          </w:tcPr>
          <w:p w:rsidR="002C24BC" w:rsidRDefault="002C24BC" w:rsidP="002C24BC">
            <w:r>
              <w:t>Test No.: 5</w:t>
            </w:r>
          </w:p>
        </w:tc>
        <w:tc>
          <w:tcPr>
            <w:tcW w:w="4596" w:type="dxa"/>
            <w:gridSpan w:val="3"/>
          </w:tcPr>
          <w:p w:rsidR="002C24BC" w:rsidRDefault="002C24BC" w:rsidP="002C24BC">
            <w:r>
              <w:t xml:space="preserve">Current Status: Pending </w:t>
            </w:r>
          </w:p>
        </w:tc>
      </w:tr>
      <w:tr w:rsidR="002C24BC" w:rsidTr="002C24BC">
        <w:trPr>
          <w:cantSplit/>
          <w:trHeight w:val="300"/>
        </w:trPr>
        <w:tc>
          <w:tcPr>
            <w:tcW w:w="9216" w:type="dxa"/>
            <w:gridSpan w:val="7"/>
          </w:tcPr>
          <w:p w:rsidR="002C24BC" w:rsidRPr="00E47986" w:rsidRDefault="002C24BC" w:rsidP="002C24BC">
            <w:r w:rsidRPr="00E47986">
              <w:t xml:space="preserve">Test title:  </w:t>
            </w:r>
            <w:r>
              <w:t>Program does not accepts table that holds non integers</w:t>
            </w:r>
          </w:p>
        </w:tc>
      </w:tr>
      <w:tr w:rsidR="002C24BC" w:rsidTr="004B1D42">
        <w:trPr>
          <w:cantSplit/>
          <w:trHeight w:val="542"/>
        </w:trPr>
        <w:tc>
          <w:tcPr>
            <w:tcW w:w="9216" w:type="dxa"/>
            <w:gridSpan w:val="7"/>
          </w:tcPr>
          <w:p w:rsidR="002C24BC" w:rsidRPr="00E47986" w:rsidRDefault="002C24BC" w:rsidP="002C24BC">
            <w:r w:rsidRPr="00E47986">
              <w:t xml:space="preserve">Testing approach: </w:t>
            </w:r>
            <w:r w:rsidR="00EF6758">
              <w:t xml:space="preserve">Using the IDE Eclipse create New&gt;Junit Test Case&gt; Junit 4 </w:t>
            </w:r>
            <w:proofErr w:type="gramStart"/>
            <w:r w:rsidR="00EF6758">
              <w:t>Test .</w:t>
            </w:r>
            <w:proofErr w:type="gramEnd"/>
          </w:p>
        </w:tc>
      </w:tr>
      <w:tr w:rsidR="00621962" w:rsidTr="002C24BC">
        <w:trPr>
          <w:cantSplit/>
          <w:trHeight w:val="4130"/>
        </w:trPr>
        <w:tc>
          <w:tcPr>
            <w:tcW w:w="1008" w:type="dxa"/>
          </w:tcPr>
          <w:p w:rsidR="002C24BC" w:rsidRDefault="002C24BC" w:rsidP="002C24BC">
            <w:r>
              <w:t>STEP</w:t>
            </w:r>
          </w:p>
          <w:p w:rsidR="002C24BC" w:rsidRDefault="002C24BC" w:rsidP="002C24BC"/>
          <w:p w:rsidR="002C24BC" w:rsidRDefault="002C24BC" w:rsidP="002C24BC">
            <w:r>
              <w:t>1</w:t>
            </w:r>
          </w:p>
          <w:p w:rsidR="002C24BC" w:rsidRDefault="002C24BC" w:rsidP="002C24BC"/>
          <w:p w:rsidR="002C24BC" w:rsidRDefault="002C24BC" w:rsidP="002C24BC"/>
          <w:p w:rsidR="002C24BC" w:rsidRDefault="002C24BC" w:rsidP="002C24BC"/>
          <w:p w:rsidR="002C24BC" w:rsidRDefault="002C24BC" w:rsidP="002C24BC"/>
          <w:p w:rsidR="002C24BC" w:rsidRDefault="002C24BC" w:rsidP="002C24BC"/>
          <w:p w:rsidR="00621962" w:rsidRDefault="002C24BC" w:rsidP="002C24BC">
            <w:r>
              <w:t>2</w:t>
            </w:r>
          </w:p>
          <w:p w:rsidR="00621962" w:rsidRPr="00621962" w:rsidRDefault="00621962" w:rsidP="00621962"/>
          <w:p w:rsidR="00621962" w:rsidRPr="00621962" w:rsidRDefault="00621962" w:rsidP="00621962"/>
          <w:p w:rsidR="00621962" w:rsidRPr="00621962" w:rsidRDefault="00621962" w:rsidP="00621962"/>
          <w:p w:rsidR="00621962" w:rsidRPr="00621962" w:rsidRDefault="00621962" w:rsidP="00621962"/>
          <w:p w:rsidR="00621962" w:rsidRPr="00621962" w:rsidRDefault="00621962" w:rsidP="00621962"/>
          <w:p w:rsidR="00621962" w:rsidRPr="00621962" w:rsidRDefault="00621962" w:rsidP="00621962"/>
          <w:p w:rsidR="00621962" w:rsidRDefault="00621962" w:rsidP="00621962"/>
          <w:p w:rsidR="00621962" w:rsidRDefault="00621962" w:rsidP="00621962"/>
          <w:p w:rsidR="002C24BC" w:rsidRPr="00621962" w:rsidRDefault="00621962" w:rsidP="00621962">
            <w:r>
              <w:t>3</w:t>
            </w:r>
          </w:p>
        </w:tc>
        <w:tc>
          <w:tcPr>
            <w:tcW w:w="2340" w:type="dxa"/>
          </w:tcPr>
          <w:p w:rsidR="002C24BC" w:rsidRDefault="002C24BC" w:rsidP="002C24BC">
            <w:r>
              <w:t>OPERATOR ACTION</w:t>
            </w:r>
          </w:p>
          <w:p w:rsidR="002C24BC" w:rsidRDefault="002C24BC" w:rsidP="002C24BC"/>
          <w:p w:rsidR="002C24BC" w:rsidRDefault="002C24BC" w:rsidP="002C24BC">
            <w:r>
              <w:t>Include a text file named “</w:t>
            </w:r>
            <w:r w:rsidR="00621962" w:rsidRPr="00621962">
              <w:rPr>
                <w:highlight w:val="yellow"/>
              </w:rPr>
              <w:t>nonInt_</w:t>
            </w:r>
            <w:r w:rsidRPr="00621962">
              <w:rPr>
                <w:highlight w:val="yellow"/>
              </w:rPr>
              <w:t>array.txt</w:t>
            </w:r>
            <w:r>
              <w:t xml:space="preserve">” that </w:t>
            </w:r>
            <w:proofErr w:type="gramStart"/>
            <w:r>
              <w:t xml:space="preserve">contains </w:t>
            </w:r>
            <w:r w:rsidR="009A43AD">
              <w:t xml:space="preserve"> an</w:t>
            </w:r>
            <w:proofErr w:type="gramEnd"/>
            <w:r w:rsidR="009A43AD">
              <w:t xml:space="preserve"> unsorted </w:t>
            </w:r>
            <w:r>
              <w:t>NXN table with at least one String (non-integer).</w:t>
            </w:r>
          </w:p>
          <w:p w:rsidR="00621962" w:rsidRDefault="00621962" w:rsidP="002C24BC"/>
          <w:p w:rsidR="00621962" w:rsidRDefault="00621962" w:rsidP="00621962">
            <w:r>
              <w:t>Create a method:  Refer to Appendix in Figure 3</w:t>
            </w:r>
          </w:p>
          <w:p w:rsidR="00621962" w:rsidRDefault="00621962" w:rsidP="002C24BC"/>
          <w:p w:rsidR="00621962" w:rsidRDefault="00621962" w:rsidP="002C24BC">
            <w:r w:rsidRPr="00621962">
              <w:t xml:space="preserve">public void </w:t>
            </w:r>
            <w:proofErr w:type="spellStart"/>
            <w:r w:rsidRPr="00621962">
              <w:t>isSortedNonIntArray</w:t>
            </w:r>
            <w:proofErr w:type="spellEnd"/>
            <w:r w:rsidRPr="00621962">
              <w:t>() throws Exception{</w:t>
            </w:r>
          </w:p>
          <w:p w:rsidR="00621962" w:rsidRDefault="00621962" w:rsidP="002C24BC"/>
          <w:p w:rsidR="00621962" w:rsidRDefault="00621962" w:rsidP="002C24BC"/>
          <w:p w:rsidR="002C24BC" w:rsidRDefault="002C24BC" w:rsidP="002C24BC"/>
          <w:p w:rsidR="002C24BC" w:rsidRDefault="00621962" w:rsidP="002C24BC">
            <w:r>
              <w:t>Run Junit class TableSorterTest.java</w:t>
            </w:r>
          </w:p>
        </w:tc>
        <w:tc>
          <w:tcPr>
            <w:tcW w:w="1800" w:type="dxa"/>
            <w:gridSpan w:val="3"/>
          </w:tcPr>
          <w:p w:rsidR="002C24BC" w:rsidRDefault="002C24BC" w:rsidP="002C24BC">
            <w:r>
              <w:t>PURPOSE</w:t>
            </w:r>
          </w:p>
          <w:p w:rsidR="002C24BC" w:rsidRDefault="002C24BC" w:rsidP="002C24BC"/>
          <w:p w:rsidR="002C24BC" w:rsidRDefault="002C24BC" w:rsidP="002C24BC">
            <w:r>
              <w:t xml:space="preserve">To verify that a NXM table with at least one </w:t>
            </w:r>
            <w:proofErr w:type="gramStart"/>
            <w:r>
              <w:t>String(</w:t>
            </w:r>
            <w:proofErr w:type="gramEnd"/>
            <w:r>
              <w:t>non-integer) is not acceptable.</w:t>
            </w:r>
          </w:p>
          <w:p w:rsidR="00621962" w:rsidRDefault="00621962" w:rsidP="00621962"/>
          <w:p w:rsidR="00621962" w:rsidRDefault="00621962" w:rsidP="00621962">
            <w:r>
              <w:t>To test the method return value.</w:t>
            </w:r>
          </w:p>
          <w:p w:rsidR="002C24BC" w:rsidRDefault="002C24BC" w:rsidP="002C24BC"/>
          <w:p w:rsidR="00621962" w:rsidRDefault="00621962" w:rsidP="002C24BC"/>
          <w:p w:rsidR="00621962" w:rsidRDefault="00621962" w:rsidP="002C24BC"/>
          <w:p w:rsidR="00621962" w:rsidRDefault="00621962" w:rsidP="002C24BC"/>
          <w:p w:rsidR="00621962" w:rsidRDefault="00621962" w:rsidP="002C24BC"/>
          <w:p w:rsidR="00621962" w:rsidRDefault="00621962" w:rsidP="002C24BC"/>
          <w:p w:rsidR="002C24BC" w:rsidRDefault="002C24BC" w:rsidP="002C24BC">
            <w:r>
              <w:t>To conduct test</w:t>
            </w:r>
          </w:p>
        </w:tc>
        <w:tc>
          <w:tcPr>
            <w:tcW w:w="2224" w:type="dxa"/>
          </w:tcPr>
          <w:p w:rsidR="002C24BC" w:rsidRDefault="002C24BC" w:rsidP="002C24BC">
            <w:r>
              <w:t>EXEPCTED RESULTS</w:t>
            </w:r>
          </w:p>
          <w:p w:rsidR="002C24BC" w:rsidRDefault="002C24BC" w:rsidP="002C24BC"/>
          <w:p w:rsidR="002C24BC" w:rsidRDefault="002C24BC" w:rsidP="002C24BC"/>
          <w:p w:rsidR="002C24BC" w:rsidRDefault="002C24BC" w:rsidP="002C24BC"/>
          <w:p w:rsidR="002C24BC" w:rsidRDefault="002C24BC" w:rsidP="002C24BC"/>
          <w:p w:rsidR="002C24BC" w:rsidRDefault="002C24BC" w:rsidP="002C24BC"/>
          <w:p w:rsidR="002C24BC" w:rsidRDefault="002C24BC" w:rsidP="002C24BC"/>
          <w:p w:rsidR="00621962" w:rsidRDefault="00621962" w:rsidP="002C24BC"/>
          <w:p w:rsidR="00621962" w:rsidRDefault="00621962" w:rsidP="002C24BC"/>
          <w:p w:rsidR="00621962" w:rsidRDefault="00621962" w:rsidP="002C24BC"/>
          <w:p w:rsidR="00621962" w:rsidRDefault="00621962" w:rsidP="002C24BC"/>
          <w:p w:rsidR="00621962" w:rsidRDefault="00621962" w:rsidP="002C24BC"/>
          <w:p w:rsidR="00621962" w:rsidRDefault="00621962" w:rsidP="002C24BC"/>
          <w:p w:rsidR="00621962" w:rsidRDefault="00621962" w:rsidP="002C24BC"/>
          <w:p w:rsidR="00621962" w:rsidRDefault="00621962" w:rsidP="002C24BC"/>
          <w:p w:rsidR="00621962" w:rsidRDefault="00621962" w:rsidP="002C24BC"/>
          <w:p w:rsidR="002C24BC" w:rsidRDefault="002C24BC" w:rsidP="002C24BC">
            <w:r>
              <w:t xml:space="preserve">Test returns an error </w:t>
            </w:r>
            <w:proofErr w:type="gramStart"/>
            <w:r>
              <w:t>for  table</w:t>
            </w:r>
            <w:proofErr w:type="gramEnd"/>
            <w:r>
              <w:t xml:space="preserve"> with Strings in a table.</w:t>
            </w:r>
          </w:p>
          <w:p w:rsidR="002C24BC" w:rsidRDefault="002C24BC" w:rsidP="002C24BC"/>
        </w:tc>
        <w:tc>
          <w:tcPr>
            <w:tcW w:w="1844" w:type="dxa"/>
          </w:tcPr>
          <w:p w:rsidR="002C24BC" w:rsidRDefault="002C24BC" w:rsidP="002C24BC">
            <w:r>
              <w:t>COMMENTS</w:t>
            </w:r>
          </w:p>
          <w:p w:rsidR="002C24BC" w:rsidRDefault="002C24BC" w:rsidP="002C24BC"/>
          <w:p w:rsidR="002C24BC" w:rsidRDefault="002C24BC" w:rsidP="002C24BC"/>
        </w:tc>
      </w:tr>
      <w:tr w:rsidR="002C24BC" w:rsidTr="002C24BC">
        <w:trPr>
          <w:trHeight w:val="1250"/>
        </w:trPr>
        <w:tc>
          <w:tcPr>
            <w:tcW w:w="9216" w:type="dxa"/>
            <w:gridSpan w:val="7"/>
            <w:tcBorders>
              <w:bottom w:val="single" w:sz="4" w:space="0" w:color="auto"/>
            </w:tcBorders>
          </w:tcPr>
          <w:p w:rsidR="002C24BC" w:rsidRDefault="002C24BC" w:rsidP="002C24BC">
            <w:r>
              <w:t>Concluding Remarks:</w:t>
            </w:r>
          </w:p>
        </w:tc>
      </w:tr>
      <w:tr w:rsidR="002C24BC" w:rsidTr="002C24BC">
        <w:trPr>
          <w:trHeight w:val="890"/>
        </w:trPr>
        <w:tc>
          <w:tcPr>
            <w:tcW w:w="4608" w:type="dxa"/>
            <w:gridSpan w:val="3"/>
          </w:tcPr>
          <w:p w:rsidR="002C24BC" w:rsidRDefault="002C24BC" w:rsidP="002C24BC">
            <w:r>
              <w:t xml:space="preserve">Testing Team: </w:t>
            </w:r>
          </w:p>
          <w:p w:rsidR="002C24BC" w:rsidRDefault="002C24BC" w:rsidP="002C24BC">
            <w:r>
              <w:t>&lt;&lt; List members of testing team and lead &gt;&gt;</w:t>
            </w:r>
          </w:p>
        </w:tc>
        <w:tc>
          <w:tcPr>
            <w:tcW w:w="4608" w:type="dxa"/>
            <w:gridSpan w:val="4"/>
          </w:tcPr>
          <w:p w:rsidR="002C24BC" w:rsidRDefault="002C24BC" w:rsidP="002C24BC">
            <w:r>
              <w:t>Date Completed:</w:t>
            </w:r>
          </w:p>
        </w:tc>
      </w:tr>
    </w:tbl>
    <w:p w:rsidR="003870D9" w:rsidRDefault="003870D9" w:rsidP="003870D9">
      <w:pPr>
        <w:pStyle w:val="Paragraph"/>
        <w:sectPr w:rsidR="003870D9">
          <w:type w:val="continuous"/>
          <w:pgSz w:w="12240" w:h="15840" w:code="1"/>
          <w:pgMar w:top="1440" w:right="1440" w:bottom="1440" w:left="1800" w:header="720" w:footer="720" w:gutter="0"/>
          <w:cols w:space="720"/>
        </w:sectPr>
      </w:pPr>
    </w:p>
    <w:p w:rsidR="003870D9" w:rsidRDefault="003870D9" w:rsidP="003870D9"/>
    <w:p w:rsidR="003870D9" w:rsidRDefault="003870D9" w:rsidP="003870D9">
      <w:pPr>
        <w:pStyle w:val="Heading2"/>
      </w:pPr>
      <w:r>
        <w:t>Test 6</w:t>
      </w:r>
    </w:p>
    <w:p w:rsidR="003870D9" w:rsidRDefault="003870D9" w:rsidP="003870D9"/>
    <w:p w:rsidR="003870D9" w:rsidRPr="00B34944" w:rsidRDefault="003870D9" w:rsidP="003870D9">
      <w:r w:rsidRPr="00B34944">
        <w:rPr>
          <w:b/>
          <w:bCs/>
        </w:rPr>
        <w:t xml:space="preserve">Objective: </w:t>
      </w:r>
      <w:r w:rsidR="00E61EF8">
        <w:rPr>
          <w:b/>
          <w:bCs/>
        </w:rPr>
        <w:t>The objective is test that the output of an unsorted table returns false.</w:t>
      </w:r>
    </w:p>
    <w:p w:rsidR="003870D9" w:rsidRPr="00B34944" w:rsidRDefault="003870D9" w:rsidP="003870D9">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3870D9" w:rsidRDefault="003870D9" w:rsidP="003870D9">
      <w:pPr>
        <w:sectPr w:rsidR="003870D9">
          <w:headerReference w:type="default" r:id="rId22"/>
          <w:footerReference w:type="default" r:id="rId23"/>
          <w:pgSz w:w="12240" w:h="15840" w:code="1"/>
          <w:pgMar w:top="1440" w:right="1440" w:bottom="1440" w:left="1800" w:header="720" w:footer="720" w:gutter="0"/>
          <w:pgNumType w:start="1"/>
          <w:cols w:space="720"/>
        </w:sectPr>
      </w:pPr>
    </w:p>
    <w:tbl>
      <w:tblPr>
        <w:tblpPr w:leftFromText="180" w:rightFromText="180" w:vertAnchor="text" w:horzAnchor="margin" w:tblpY="3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
        <w:gridCol w:w="2317"/>
        <w:gridCol w:w="1229"/>
        <w:gridCol w:w="12"/>
        <w:gridCol w:w="502"/>
        <w:gridCol w:w="2144"/>
        <w:gridCol w:w="1804"/>
      </w:tblGrid>
      <w:tr w:rsidR="002C24BC" w:rsidTr="002C24BC">
        <w:trPr>
          <w:cantSplit/>
          <w:trHeight w:val="300"/>
        </w:trPr>
        <w:tc>
          <w:tcPr>
            <w:tcW w:w="4620" w:type="dxa"/>
            <w:gridSpan w:val="4"/>
          </w:tcPr>
          <w:p w:rsidR="002C24BC" w:rsidRDefault="002C24BC" w:rsidP="002C24BC">
            <w:r>
              <w:t xml:space="preserve">Test No.: </w:t>
            </w:r>
            <w:r w:rsidR="00BD3E41">
              <w:t>6</w:t>
            </w:r>
          </w:p>
        </w:tc>
        <w:tc>
          <w:tcPr>
            <w:tcW w:w="4596" w:type="dxa"/>
            <w:gridSpan w:val="3"/>
          </w:tcPr>
          <w:p w:rsidR="002C24BC" w:rsidRDefault="002C24BC" w:rsidP="002C24BC">
            <w:r>
              <w:t xml:space="preserve">Current Status: Pending </w:t>
            </w:r>
          </w:p>
        </w:tc>
      </w:tr>
      <w:tr w:rsidR="002C24BC" w:rsidTr="002C24BC">
        <w:trPr>
          <w:cantSplit/>
          <w:trHeight w:val="300"/>
        </w:trPr>
        <w:tc>
          <w:tcPr>
            <w:tcW w:w="9216" w:type="dxa"/>
            <w:gridSpan w:val="7"/>
          </w:tcPr>
          <w:p w:rsidR="002C24BC" w:rsidRPr="00E47986" w:rsidRDefault="002C24BC" w:rsidP="002C24BC">
            <w:r w:rsidRPr="00E47986">
              <w:t xml:space="preserve">Test title:  </w:t>
            </w:r>
            <w:r>
              <w:t>Tests the output of an unsorted table.</w:t>
            </w:r>
          </w:p>
        </w:tc>
      </w:tr>
      <w:tr w:rsidR="002C24BC" w:rsidTr="00E61EF8">
        <w:trPr>
          <w:cantSplit/>
          <w:trHeight w:val="546"/>
        </w:trPr>
        <w:tc>
          <w:tcPr>
            <w:tcW w:w="9216" w:type="dxa"/>
            <w:gridSpan w:val="7"/>
          </w:tcPr>
          <w:p w:rsidR="002C24BC" w:rsidRPr="00E47986" w:rsidRDefault="002C24BC" w:rsidP="002C24BC">
            <w:r w:rsidRPr="00E47986">
              <w:t xml:space="preserve">Testing approach: </w:t>
            </w:r>
            <w:r w:rsidR="00E61EF8" w:rsidRPr="00E47986">
              <w:t xml:space="preserve">Testing approach: </w:t>
            </w:r>
            <w:r w:rsidR="00E61EF8">
              <w:t xml:space="preserve">Using the IDE Eclipse create New&gt;Junit Test Case&gt; Junit 4 </w:t>
            </w:r>
            <w:proofErr w:type="gramStart"/>
            <w:r w:rsidR="00E61EF8">
              <w:t>Test .</w:t>
            </w:r>
            <w:proofErr w:type="gramEnd"/>
          </w:p>
        </w:tc>
      </w:tr>
      <w:tr w:rsidR="002C24BC" w:rsidTr="002C24BC">
        <w:trPr>
          <w:cantSplit/>
          <w:trHeight w:val="4130"/>
        </w:trPr>
        <w:tc>
          <w:tcPr>
            <w:tcW w:w="1008" w:type="dxa"/>
          </w:tcPr>
          <w:p w:rsidR="002C24BC" w:rsidRDefault="002C24BC" w:rsidP="002C24BC">
            <w:r>
              <w:t>STEP</w:t>
            </w:r>
          </w:p>
          <w:p w:rsidR="002C24BC" w:rsidRDefault="002C24BC" w:rsidP="002C24BC"/>
          <w:p w:rsidR="002C24BC" w:rsidRDefault="002C24BC" w:rsidP="002C24BC">
            <w:r>
              <w:t>1</w:t>
            </w:r>
          </w:p>
          <w:p w:rsidR="002C24BC" w:rsidRDefault="002C24BC" w:rsidP="002C24BC"/>
          <w:p w:rsidR="002C24BC" w:rsidRDefault="002C24BC" w:rsidP="002C24BC"/>
          <w:p w:rsidR="002C24BC" w:rsidRDefault="002C24BC" w:rsidP="002C24BC"/>
          <w:p w:rsidR="002C24BC" w:rsidRDefault="002C24BC" w:rsidP="002C24BC"/>
          <w:p w:rsidR="002C24BC" w:rsidRDefault="002C24BC" w:rsidP="002C24BC"/>
          <w:p w:rsidR="002C24BC" w:rsidRDefault="002C24BC" w:rsidP="002C24BC">
            <w:r>
              <w:t>2</w:t>
            </w:r>
          </w:p>
          <w:p w:rsidR="00B17B6E" w:rsidRDefault="00B17B6E" w:rsidP="002C24BC"/>
          <w:p w:rsidR="00B17B6E" w:rsidRDefault="00B17B6E" w:rsidP="002C24BC"/>
          <w:p w:rsidR="00B17B6E" w:rsidRDefault="00B17B6E" w:rsidP="002C24BC"/>
          <w:p w:rsidR="00B17B6E" w:rsidRDefault="00B17B6E" w:rsidP="002C24BC"/>
          <w:p w:rsidR="00B17B6E" w:rsidRDefault="00B17B6E" w:rsidP="002C24BC"/>
          <w:p w:rsidR="00B17B6E" w:rsidRDefault="00B17B6E" w:rsidP="002C24BC"/>
          <w:p w:rsidR="00B17B6E" w:rsidRDefault="00B17B6E" w:rsidP="002C24BC"/>
          <w:p w:rsidR="00B17B6E" w:rsidRDefault="00B17B6E" w:rsidP="002C24BC"/>
          <w:p w:rsidR="00B17B6E" w:rsidRDefault="00B17B6E" w:rsidP="002C24BC">
            <w:r>
              <w:t>3</w:t>
            </w:r>
          </w:p>
        </w:tc>
        <w:tc>
          <w:tcPr>
            <w:tcW w:w="2340" w:type="dxa"/>
          </w:tcPr>
          <w:p w:rsidR="002C24BC" w:rsidRDefault="002C24BC" w:rsidP="002C24BC">
            <w:r>
              <w:t>OPERATOR ACTION</w:t>
            </w:r>
          </w:p>
          <w:p w:rsidR="002C24BC" w:rsidRDefault="002C24BC" w:rsidP="002C24BC"/>
          <w:p w:rsidR="002C24BC" w:rsidRDefault="002C24BC" w:rsidP="002C24BC">
            <w:r>
              <w:t xml:space="preserve">Include a text file named </w:t>
            </w:r>
            <w:r w:rsidRPr="00621962">
              <w:rPr>
                <w:highlight w:val="yellow"/>
              </w:rPr>
              <w:t>“</w:t>
            </w:r>
            <w:r w:rsidR="00E61EF8" w:rsidRPr="00621962">
              <w:rPr>
                <w:highlight w:val="yellow"/>
              </w:rPr>
              <w:t>unsorted_</w:t>
            </w:r>
            <w:r w:rsidRPr="00621962">
              <w:rPr>
                <w:highlight w:val="yellow"/>
              </w:rPr>
              <w:t>array.txt</w:t>
            </w:r>
            <w:r>
              <w:t>” that contains an NXN table that is unsorted.</w:t>
            </w:r>
          </w:p>
          <w:p w:rsidR="002C24BC" w:rsidRDefault="002C24BC" w:rsidP="002C24BC"/>
          <w:p w:rsidR="00BD3E41" w:rsidRDefault="00BD3E41" w:rsidP="002C24BC"/>
          <w:p w:rsidR="00B17B6E" w:rsidRDefault="00BD3E41" w:rsidP="00B17B6E">
            <w:r>
              <w:t>Create a method:</w:t>
            </w:r>
            <w:r w:rsidR="00B17B6E">
              <w:t xml:space="preserve">  Refer to Appendix in Figure 2</w:t>
            </w:r>
          </w:p>
          <w:p w:rsidR="00BD3E41" w:rsidRDefault="00BD3E41" w:rsidP="002C24BC">
            <w:r>
              <w:t xml:space="preserve"> </w:t>
            </w:r>
          </w:p>
          <w:p w:rsidR="00BD3E41" w:rsidRDefault="00BD3E41" w:rsidP="002C24BC">
            <w:r w:rsidRPr="00BD3E41">
              <w:t>public void</w:t>
            </w:r>
            <w:r>
              <w:t xml:space="preserve"> </w:t>
            </w:r>
            <w:proofErr w:type="spellStart"/>
            <w:r w:rsidRPr="00BD3E41">
              <w:t>isSortedReturnsFalse</w:t>
            </w:r>
            <w:proofErr w:type="spellEnd"/>
            <w:r w:rsidRPr="00BD3E41">
              <w:t>() throws Exception{</w:t>
            </w:r>
          </w:p>
          <w:p w:rsidR="00BD3E41" w:rsidRDefault="00BD3E41" w:rsidP="002C24BC">
            <w:r>
              <w:t>}</w:t>
            </w:r>
          </w:p>
          <w:p w:rsidR="00BD3E41" w:rsidRDefault="00BD3E41" w:rsidP="002C24BC"/>
          <w:p w:rsidR="00BD3E41" w:rsidRDefault="00BD3E41" w:rsidP="002C24BC"/>
          <w:p w:rsidR="002C24BC" w:rsidRDefault="00E61EF8" w:rsidP="002C24BC">
            <w:r>
              <w:t>Run Junit class TableSorterTest.java</w:t>
            </w:r>
          </w:p>
        </w:tc>
        <w:tc>
          <w:tcPr>
            <w:tcW w:w="1800" w:type="dxa"/>
            <w:gridSpan w:val="3"/>
          </w:tcPr>
          <w:p w:rsidR="002C24BC" w:rsidRDefault="002C24BC" w:rsidP="002C24BC">
            <w:r>
              <w:t>PURPOSE</w:t>
            </w:r>
          </w:p>
          <w:p w:rsidR="002C24BC" w:rsidRDefault="002C24BC" w:rsidP="002C24BC"/>
          <w:p w:rsidR="00E61EF8" w:rsidRDefault="00E61EF8" w:rsidP="002C24BC"/>
          <w:p w:rsidR="00E61EF8" w:rsidRDefault="00E61EF8" w:rsidP="002C24BC"/>
          <w:p w:rsidR="00E61EF8" w:rsidRDefault="00E61EF8" w:rsidP="002C24BC"/>
          <w:p w:rsidR="00E61EF8" w:rsidRDefault="00E61EF8" w:rsidP="002C24BC"/>
          <w:p w:rsidR="00E61EF8" w:rsidRDefault="00E61EF8" w:rsidP="002C24BC"/>
          <w:p w:rsidR="00BD3E41" w:rsidRDefault="00BD3E41" w:rsidP="002C24BC"/>
          <w:p w:rsidR="00BD3E41" w:rsidRDefault="00B17B6E" w:rsidP="002C24BC">
            <w:r>
              <w:t>To test the method return value.</w:t>
            </w:r>
          </w:p>
          <w:p w:rsidR="00BD3E41" w:rsidRDefault="00BD3E41" w:rsidP="002C24BC"/>
          <w:p w:rsidR="00BD3E41" w:rsidRDefault="00BD3E41" w:rsidP="002C24BC"/>
          <w:p w:rsidR="00B17B6E" w:rsidRDefault="00B17B6E" w:rsidP="002C24BC"/>
          <w:p w:rsidR="00B17B6E" w:rsidRDefault="00B17B6E" w:rsidP="002C24BC"/>
          <w:p w:rsidR="00B17B6E" w:rsidRDefault="00B17B6E" w:rsidP="002C24BC"/>
          <w:p w:rsidR="00B17B6E" w:rsidRDefault="00B17B6E" w:rsidP="002C24BC"/>
          <w:p w:rsidR="00B17B6E" w:rsidRDefault="00B17B6E" w:rsidP="002C24BC"/>
          <w:p w:rsidR="002C24BC" w:rsidRDefault="002C24BC" w:rsidP="002C24BC">
            <w:r>
              <w:t>To verify that a NXM table is unsorted</w:t>
            </w:r>
          </w:p>
          <w:p w:rsidR="002C24BC" w:rsidRDefault="002C24BC" w:rsidP="002C24BC"/>
        </w:tc>
        <w:tc>
          <w:tcPr>
            <w:tcW w:w="2224" w:type="dxa"/>
          </w:tcPr>
          <w:p w:rsidR="002C24BC" w:rsidRDefault="002C24BC" w:rsidP="002C24BC">
            <w:r>
              <w:t>EXEPCTED RESULTS</w:t>
            </w:r>
          </w:p>
          <w:p w:rsidR="002C24BC" w:rsidRDefault="002C24BC" w:rsidP="002C24BC"/>
          <w:p w:rsidR="002C24BC" w:rsidRDefault="002C24BC" w:rsidP="002C24BC"/>
          <w:p w:rsidR="002C24BC" w:rsidRDefault="002C24BC" w:rsidP="002C24BC"/>
          <w:p w:rsidR="002C24BC" w:rsidRDefault="002C24BC" w:rsidP="002C24BC"/>
          <w:p w:rsidR="002C24BC" w:rsidRDefault="002C24BC" w:rsidP="002C24BC"/>
          <w:p w:rsidR="002C24BC" w:rsidRDefault="002C24BC" w:rsidP="002C24BC"/>
          <w:p w:rsidR="00BD3E41" w:rsidRDefault="00BD3E41" w:rsidP="002C24BC"/>
          <w:p w:rsidR="00BD3E41" w:rsidRDefault="00BD3E41" w:rsidP="002C24BC"/>
          <w:p w:rsidR="00BD3E41" w:rsidRDefault="00BD3E41" w:rsidP="002C24BC"/>
          <w:p w:rsidR="00BD3E41" w:rsidRDefault="00BD3E41" w:rsidP="002C24BC"/>
          <w:p w:rsidR="00BD3E41" w:rsidRDefault="00BD3E41" w:rsidP="002C24BC"/>
          <w:p w:rsidR="00B17B6E" w:rsidRDefault="00B17B6E" w:rsidP="002C24BC"/>
          <w:p w:rsidR="00B17B6E" w:rsidRDefault="00B17B6E" w:rsidP="002C24BC"/>
          <w:p w:rsidR="00B17B6E" w:rsidRDefault="00B17B6E" w:rsidP="002C24BC"/>
          <w:p w:rsidR="00B17B6E" w:rsidRDefault="00B17B6E" w:rsidP="002C24BC"/>
          <w:p w:rsidR="002C24BC" w:rsidRDefault="002C24BC" w:rsidP="002C24BC">
            <w:r>
              <w:t xml:space="preserve">Test returns </w:t>
            </w:r>
            <w:proofErr w:type="gramStart"/>
            <w:r>
              <w:t>an</w:t>
            </w:r>
            <w:proofErr w:type="gramEnd"/>
            <w:r>
              <w:t xml:space="preserve"> false.</w:t>
            </w:r>
          </w:p>
          <w:p w:rsidR="002C24BC" w:rsidRDefault="002C24BC" w:rsidP="002C24BC"/>
        </w:tc>
        <w:tc>
          <w:tcPr>
            <w:tcW w:w="1844" w:type="dxa"/>
          </w:tcPr>
          <w:p w:rsidR="002C24BC" w:rsidRDefault="002C24BC" w:rsidP="002C24BC">
            <w:r>
              <w:t>COMMENTS</w:t>
            </w:r>
          </w:p>
          <w:p w:rsidR="002C24BC" w:rsidRDefault="002C24BC" w:rsidP="002C24BC"/>
          <w:p w:rsidR="002C24BC" w:rsidRDefault="002C24BC" w:rsidP="002C24BC"/>
        </w:tc>
      </w:tr>
      <w:tr w:rsidR="002C24BC" w:rsidTr="002C24BC">
        <w:trPr>
          <w:trHeight w:val="1250"/>
        </w:trPr>
        <w:tc>
          <w:tcPr>
            <w:tcW w:w="9216" w:type="dxa"/>
            <w:gridSpan w:val="7"/>
            <w:tcBorders>
              <w:bottom w:val="single" w:sz="4" w:space="0" w:color="auto"/>
            </w:tcBorders>
          </w:tcPr>
          <w:p w:rsidR="002C24BC" w:rsidRDefault="002C24BC" w:rsidP="002C24BC">
            <w:r>
              <w:t>Concluding Remarks:</w:t>
            </w:r>
          </w:p>
        </w:tc>
      </w:tr>
      <w:tr w:rsidR="002C24BC" w:rsidTr="002C24BC">
        <w:trPr>
          <w:trHeight w:val="890"/>
        </w:trPr>
        <w:tc>
          <w:tcPr>
            <w:tcW w:w="4608" w:type="dxa"/>
            <w:gridSpan w:val="3"/>
          </w:tcPr>
          <w:p w:rsidR="002C24BC" w:rsidRDefault="002C24BC" w:rsidP="002C24BC">
            <w:r>
              <w:t xml:space="preserve">Testing Team: </w:t>
            </w:r>
          </w:p>
          <w:p w:rsidR="002C24BC" w:rsidRDefault="002C24BC" w:rsidP="002C24BC">
            <w:r>
              <w:t>&lt;&lt; List members of testing team and lead &gt;&gt;</w:t>
            </w:r>
          </w:p>
        </w:tc>
        <w:tc>
          <w:tcPr>
            <w:tcW w:w="4608" w:type="dxa"/>
            <w:gridSpan w:val="4"/>
          </w:tcPr>
          <w:p w:rsidR="002C24BC" w:rsidRDefault="002C24BC" w:rsidP="002C24BC">
            <w:r>
              <w:t>Date Completed:</w:t>
            </w:r>
          </w:p>
        </w:tc>
      </w:tr>
    </w:tbl>
    <w:p w:rsidR="003870D9" w:rsidRDefault="003870D9" w:rsidP="003870D9">
      <w:pPr>
        <w:pStyle w:val="Paragraph"/>
        <w:sectPr w:rsidR="003870D9">
          <w:type w:val="continuous"/>
          <w:pgSz w:w="12240" w:h="15840" w:code="1"/>
          <w:pgMar w:top="1440" w:right="1440" w:bottom="1440" w:left="1800" w:header="720" w:footer="720" w:gutter="0"/>
          <w:cols w:space="720"/>
        </w:sectPr>
      </w:pPr>
    </w:p>
    <w:p w:rsidR="003870D9" w:rsidRDefault="003870D9" w:rsidP="003870D9"/>
    <w:p w:rsidR="002C3DE5" w:rsidRDefault="002C3DE5" w:rsidP="00B34944">
      <w:pPr>
        <w:pStyle w:val="Paragraph"/>
      </w:pPr>
    </w:p>
    <w:p w:rsidR="00941D93" w:rsidRDefault="00B34944" w:rsidP="00B34944">
      <w:pPr>
        <w:pStyle w:val="Heading2"/>
      </w:pPr>
      <w:bookmarkStart w:id="6" w:name="_Toc32231848"/>
      <w:r>
        <w:t xml:space="preserve">Test </w:t>
      </w:r>
      <w:bookmarkEnd w:id="6"/>
      <w:r w:rsidR="003870D9">
        <w:t>7</w:t>
      </w:r>
    </w:p>
    <w:p w:rsidR="00B34944" w:rsidRDefault="00B34944"/>
    <w:p w:rsidR="00941D93" w:rsidRPr="00B34944" w:rsidRDefault="00941D93">
      <w:r w:rsidRPr="00B34944">
        <w:rPr>
          <w:b/>
          <w:bCs/>
        </w:rPr>
        <w:t xml:space="preserve">Objective: </w:t>
      </w:r>
      <w:r w:rsidR="00E61EF8">
        <w:rPr>
          <w:b/>
          <w:bCs/>
        </w:rPr>
        <w:t>The objective is test that the output of a sorted table returns true.</w:t>
      </w:r>
    </w:p>
    <w:p w:rsidR="00941D93" w:rsidRPr="00B34944" w:rsidRDefault="00941D93">
      <w:r w:rsidRPr="00B34944">
        <w:rPr>
          <w:b/>
          <w:bCs/>
        </w:rPr>
        <w:t>Notes:</w:t>
      </w:r>
      <w:r w:rsidRPr="00B34944">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rsidR="00941D93" w:rsidRDefault="00941D93">
      <w:pPr>
        <w:sectPr w:rsidR="00941D93">
          <w:headerReference w:type="default" r:id="rId24"/>
          <w:footerReference w:type="default" r:id="rId25"/>
          <w:pgSz w:w="12240" w:h="15840" w:code="1"/>
          <w:pgMar w:top="1440" w:right="1440" w:bottom="1440" w:left="1800" w:header="720" w:footer="720" w:gutter="0"/>
          <w:pgNumType w:start="1"/>
          <w:cols w:space="720"/>
        </w:sectPr>
      </w:pPr>
    </w:p>
    <w:p w:rsidR="00941D93" w:rsidRDefault="00941D93">
      <w:pPr>
        <w:pStyle w:val="Paragraph"/>
        <w:sectPr w:rsidR="00941D93">
          <w:type w:val="continuous"/>
          <w:pgSz w:w="12240" w:h="15840" w:code="1"/>
          <w:pgMar w:top="1440" w:right="1440" w:bottom="1440" w:left="1800" w:header="720" w:footer="720" w:gutter="0"/>
          <w:cols w:space="720"/>
        </w:sectPr>
      </w:pPr>
    </w:p>
    <w:p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
        <w:gridCol w:w="2313"/>
        <w:gridCol w:w="1229"/>
        <w:gridCol w:w="12"/>
        <w:gridCol w:w="503"/>
        <w:gridCol w:w="2146"/>
        <w:gridCol w:w="1805"/>
      </w:tblGrid>
      <w:tr w:rsidR="00941D93">
        <w:trPr>
          <w:cantSplit/>
          <w:trHeight w:val="300"/>
        </w:trPr>
        <w:tc>
          <w:tcPr>
            <w:tcW w:w="4620" w:type="dxa"/>
            <w:gridSpan w:val="4"/>
          </w:tcPr>
          <w:p w:rsidR="00941D93" w:rsidRDefault="00941D93">
            <w:r>
              <w:t>Test No.:</w:t>
            </w:r>
            <w:r w:rsidR="00C71438">
              <w:t xml:space="preserve"> </w:t>
            </w:r>
            <w:r w:rsidR="002C24BC">
              <w:t>7</w:t>
            </w:r>
          </w:p>
        </w:tc>
        <w:tc>
          <w:tcPr>
            <w:tcW w:w="4596" w:type="dxa"/>
            <w:gridSpan w:val="3"/>
          </w:tcPr>
          <w:p w:rsidR="00941D93" w:rsidRDefault="00941D93">
            <w:r>
              <w:t xml:space="preserve">Current Status: </w:t>
            </w:r>
            <w:r w:rsidR="00C71438">
              <w:t xml:space="preserve">Pending </w:t>
            </w:r>
          </w:p>
        </w:tc>
      </w:tr>
      <w:tr w:rsidR="00941D93">
        <w:trPr>
          <w:cantSplit/>
          <w:trHeight w:val="300"/>
        </w:trPr>
        <w:tc>
          <w:tcPr>
            <w:tcW w:w="9216" w:type="dxa"/>
            <w:gridSpan w:val="7"/>
          </w:tcPr>
          <w:p w:rsidR="00941D93" w:rsidRPr="00E47986" w:rsidRDefault="00941D93" w:rsidP="00C71438">
            <w:r w:rsidRPr="00E47986">
              <w:t xml:space="preserve">Test title:  </w:t>
            </w:r>
            <w:r w:rsidR="002C24BC">
              <w:t>Test the output of a sorted table</w:t>
            </w:r>
          </w:p>
        </w:tc>
      </w:tr>
      <w:tr w:rsidR="00941D93" w:rsidTr="00E61EF8">
        <w:trPr>
          <w:cantSplit/>
          <w:trHeight w:val="575"/>
        </w:trPr>
        <w:tc>
          <w:tcPr>
            <w:tcW w:w="9216" w:type="dxa"/>
            <w:gridSpan w:val="7"/>
          </w:tcPr>
          <w:p w:rsidR="00941D93" w:rsidRPr="00E61EF8" w:rsidRDefault="00941D93" w:rsidP="00E61EF8">
            <w:r w:rsidRPr="00E47986">
              <w:t xml:space="preserve">Testing approach: </w:t>
            </w:r>
            <w:r w:rsidR="00E61EF8">
              <w:t xml:space="preserve">Using the IDE Eclipse create New&gt;Junit Test Case&gt; Junit 4 </w:t>
            </w:r>
            <w:proofErr w:type="gramStart"/>
            <w:r w:rsidR="00E61EF8">
              <w:t>Test .</w:t>
            </w:r>
            <w:proofErr w:type="gramEnd"/>
            <w:r w:rsidR="00E61EF8">
              <w:t xml:space="preserve"> </w:t>
            </w:r>
          </w:p>
        </w:tc>
      </w:tr>
      <w:tr w:rsidR="00941D93" w:rsidTr="00E47986">
        <w:trPr>
          <w:cantSplit/>
          <w:trHeight w:val="4130"/>
        </w:trPr>
        <w:tc>
          <w:tcPr>
            <w:tcW w:w="1008" w:type="dxa"/>
          </w:tcPr>
          <w:p w:rsidR="00941D93" w:rsidRDefault="00941D93">
            <w:r>
              <w:t>STEP</w:t>
            </w:r>
          </w:p>
          <w:p w:rsidR="00941D93" w:rsidRDefault="00941D93"/>
          <w:p w:rsidR="00941D93" w:rsidRDefault="003870D9">
            <w:r>
              <w:t>1</w:t>
            </w:r>
          </w:p>
          <w:p w:rsidR="003870D9" w:rsidRDefault="003870D9"/>
          <w:p w:rsidR="003870D9" w:rsidRDefault="003870D9"/>
          <w:p w:rsidR="003870D9" w:rsidRDefault="003870D9"/>
          <w:p w:rsidR="003870D9" w:rsidRDefault="003870D9"/>
          <w:p w:rsidR="003870D9" w:rsidRDefault="003870D9"/>
          <w:p w:rsidR="003870D9" w:rsidRDefault="003870D9">
            <w:r>
              <w:t>2</w:t>
            </w:r>
          </w:p>
          <w:p w:rsidR="00621962" w:rsidRDefault="00621962"/>
          <w:p w:rsidR="00621962" w:rsidRDefault="00621962"/>
          <w:p w:rsidR="00621962" w:rsidRDefault="00621962"/>
          <w:p w:rsidR="00621962" w:rsidRDefault="00621962"/>
          <w:p w:rsidR="00621962" w:rsidRDefault="00621962"/>
          <w:p w:rsidR="00621962" w:rsidRDefault="00621962"/>
          <w:p w:rsidR="00621962" w:rsidRDefault="00621962"/>
          <w:p w:rsidR="00621962" w:rsidRDefault="00621962">
            <w:r>
              <w:t>3</w:t>
            </w:r>
          </w:p>
        </w:tc>
        <w:tc>
          <w:tcPr>
            <w:tcW w:w="2340" w:type="dxa"/>
          </w:tcPr>
          <w:p w:rsidR="00941D93" w:rsidRDefault="00941D93">
            <w:r>
              <w:t>OPERATOR ACTION</w:t>
            </w:r>
          </w:p>
          <w:p w:rsidR="00941D93" w:rsidRDefault="00941D93"/>
          <w:p w:rsidR="00C71438" w:rsidRDefault="00C71438" w:rsidP="00C71438">
            <w:r>
              <w:t xml:space="preserve">Include a text file named </w:t>
            </w:r>
            <w:r w:rsidRPr="00E61EF8">
              <w:rPr>
                <w:highlight w:val="yellow"/>
              </w:rPr>
              <w:t>“</w:t>
            </w:r>
            <w:r w:rsidR="00E61EF8">
              <w:rPr>
                <w:highlight w:val="yellow"/>
              </w:rPr>
              <w:t>sorted</w:t>
            </w:r>
            <w:r w:rsidR="00A051C9" w:rsidRPr="00E61EF8">
              <w:rPr>
                <w:highlight w:val="yellow"/>
              </w:rPr>
              <w:t>_</w:t>
            </w:r>
            <w:r w:rsidRPr="00E61EF8">
              <w:rPr>
                <w:highlight w:val="yellow"/>
              </w:rPr>
              <w:t>array.txt</w:t>
            </w:r>
            <w:r>
              <w:t xml:space="preserve">” that contains an NXN </w:t>
            </w:r>
            <w:r w:rsidR="002C24BC">
              <w:t>table that is sorted.</w:t>
            </w:r>
          </w:p>
          <w:p w:rsidR="00C71438" w:rsidRDefault="00C71438" w:rsidP="00C71438"/>
          <w:p w:rsidR="00621962" w:rsidRDefault="00621962" w:rsidP="00C71438"/>
          <w:p w:rsidR="00621962" w:rsidRDefault="00621962" w:rsidP="00621962">
            <w:r>
              <w:t>Create a method:  Refer to Appendix in Figure 1</w:t>
            </w:r>
          </w:p>
          <w:p w:rsidR="00621962" w:rsidRDefault="00621962" w:rsidP="00621962">
            <w:pPr>
              <w:framePr w:hSpace="180" w:wrap="around" w:vAnchor="text" w:hAnchor="margin" w:y="380"/>
            </w:pPr>
            <w:r>
              <w:t xml:space="preserve"> </w:t>
            </w:r>
          </w:p>
          <w:p w:rsidR="00621962" w:rsidRDefault="00621962" w:rsidP="00621962">
            <w:pPr>
              <w:framePr w:hSpace="180" w:wrap="around" w:vAnchor="text" w:hAnchor="margin" w:y="380"/>
            </w:pPr>
            <w:r w:rsidRPr="00BD3E41">
              <w:t>public void</w:t>
            </w:r>
            <w:r>
              <w:t xml:space="preserve"> </w:t>
            </w:r>
            <w:proofErr w:type="spellStart"/>
            <w:r w:rsidRPr="00BD3E41">
              <w:t>isSortedReturns</w:t>
            </w:r>
            <w:r>
              <w:t>True</w:t>
            </w:r>
            <w:proofErr w:type="spellEnd"/>
            <w:r w:rsidRPr="00BD3E41">
              <w:t>() throws Exception{</w:t>
            </w:r>
          </w:p>
          <w:p w:rsidR="00621962" w:rsidRDefault="00621962" w:rsidP="00621962">
            <w:pPr>
              <w:framePr w:hSpace="180" w:wrap="around" w:vAnchor="text" w:hAnchor="margin" w:y="380"/>
            </w:pPr>
            <w:r>
              <w:t>}</w:t>
            </w:r>
          </w:p>
          <w:p w:rsidR="00621962" w:rsidRDefault="00621962" w:rsidP="00621962">
            <w:pPr>
              <w:framePr w:hSpace="180" w:wrap="around" w:vAnchor="text" w:hAnchor="margin" w:y="380"/>
            </w:pPr>
          </w:p>
          <w:p w:rsidR="00941D93" w:rsidRDefault="00C71438" w:rsidP="00C71438">
            <w:r>
              <w:t>Run</w:t>
            </w:r>
            <w:r w:rsidR="00E61EF8">
              <w:t xml:space="preserve"> Junit class TableSorterTest.java</w:t>
            </w:r>
          </w:p>
        </w:tc>
        <w:tc>
          <w:tcPr>
            <w:tcW w:w="1800" w:type="dxa"/>
            <w:gridSpan w:val="3"/>
          </w:tcPr>
          <w:p w:rsidR="00941D93" w:rsidRDefault="00941D93">
            <w:r>
              <w:t>PURPOSE</w:t>
            </w:r>
          </w:p>
          <w:p w:rsidR="00941D93" w:rsidRDefault="00941D93"/>
          <w:p w:rsidR="00E61EF8" w:rsidRDefault="00E61EF8" w:rsidP="00C71438">
            <w:r>
              <w:t>The Junit test will need a file to read from.</w:t>
            </w:r>
          </w:p>
          <w:p w:rsidR="00E61EF8" w:rsidRDefault="00E61EF8" w:rsidP="00C71438"/>
          <w:p w:rsidR="00E61EF8" w:rsidRDefault="00E61EF8" w:rsidP="00C71438"/>
          <w:p w:rsidR="00621962" w:rsidRDefault="00621962" w:rsidP="00C71438"/>
          <w:p w:rsidR="00621962" w:rsidRDefault="00621962" w:rsidP="00621962">
            <w:r>
              <w:t>To test the method return value.</w:t>
            </w:r>
          </w:p>
          <w:p w:rsidR="00621962" w:rsidRDefault="00621962" w:rsidP="00C71438"/>
          <w:p w:rsidR="00621962" w:rsidRDefault="00621962" w:rsidP="00C71438"/>
          <w:p w:rsidR="00621962" w:rsidRDefault="00621962" w:rsidP="00C71438"/>
          <w:p w:rsidR="00621962" w:rsidRDefault="00621962" w:rsidP="00C71438"/>
          <w:p w:rsidR="00621962" w:rsidRDefault="00621962" w:rsidP="00C71438"/>
          <w:p w:rsidR="00621962" w:rsidRDefault="00621962" w:rsidP="00C71438"/>
          <w:p w:rsidR="00941D93" w:rsidRDefault="00C71438" w:rsidP="00C71438">
            <w:r>
              <w:t xml:space="preserve">To verify that a NXM table </w:t>
            </w:r>
            <w:r w:rsidR="002C24BC">
              <w:t>is sorted.</w:t>
            </w:r>
          </w:p>
        </w:tc>
        <w:tc>
          <w:tcPr>
            <w:tcW w:w="2224" w:type="dxa"/>
          </w:tcPr>
          <w:p w:rsidR="00941D93" w:rsidRDefault="00941D93">
            <w:r>
              <w:t>EXEPCTED RESULTS</w:t>
            </w:r>
          </w:p>
          <w:p w:rsidR="00941D93" w:rsidRDefault="00941D93"/>
          <w:p w:rsidR="00941D93" w:rsidRDefault="00941D93"/>
          <w:p w:rsidR="00D512E3" w:rsidRDefault="00D512E3"/>
          <w:p w:rsidR="00D512E3" w:rsidRDefault="00D512E3"/>
          <w:p w:rsidR="00D512E3" w:rsidRDefault="00D512E3"/>
          <w:p w:rsidR="00D512E3" w:rsidRDefault="00D512E3"/>
          <w:p w:rsidR="00621962" w:rsidRDefault="00621962" w:rsidP="00D512E3"/>
          <w:p w:rsidR="00621962" w:rsidRDefault="00621962" w:rsidP="00D512E3"/>
          <w:p w:rsidR="00621962" w:rsidRDefault="00621962" w:rsidP="00D512E3"/>
          <w:p w:rsidR="00621962" w:rsidRDefault="00621962" w:rsidP="00D512E3"/>
          <w:p w:rsidR="00621962" w:rsidRDefault="00621962" w:rsidP="00D512E3"/>
          <w:p w:rsidR="00621962" w:rsidRDefault="00621962" w:rsidP="00D512E3"/>
          <w:p w:rsidR="00621962" w:rsidRDefault="00621962" w:rsidP="00D512E3"/>
          <w:p w:rsidR="00621962" w:rsidRDefault="00621962" w:rsidP="00D512E3"/>
          <w:p w:rsidR="00D512E3" w:rsidRDefault="00D512E3" w:rsidP="00D512E3">
            <w:r>
              <w:t xml:space="preserve">Test returns </w:t>
            </w:r>
            <w:r w:rsidR="002C24BC">
              <w:t>true.</w:t>
            </w:r>
          </w:p>
          <w:p w:rsidR="00D512E3" w:rsidRDefault="00D512E3"/>
        </w:tc>
        <w:tc>
          <w:tcPr>
            <w:tcW w:w="1844" w:type="dxa"/>
          </w:tcPr>
          <w:p w:rsidR="00941D93" w:rsidRDefault="00941D93">
            <w:r>
              <w:t>COMMENTS</w:t>
            </w:r>
          </w:p>
          <w:p w:rsidR="00941D93" w:rsidRDefault="00941D93"/>
          <w:p w:rsidR="00941D93" w:rsidRDefault="00941D93"/>
        </w:tc>
      </w:tr>
      <w:tr w:rsidR="00941D93">
        <w:trPr>
          <w:trHeight w:val="1250"/>
        </w:trPr>
        <w:tc>
          <w:tcPr>
            <w:tcW w:w="9216" w:type="dxa"/>
            <w:gridSpan w:val="7"/>
            <w:tcBorders>
              <w:bottom w:val="single" w:sz="4" w:space="0" w:color="auto"/>
            </w:tcBorders>
          </w:tcPr>
          <w:p w:rsidR="00941D93" w:rsidRDefault="00941D93">
            <w:r>
              <w:t>Concluding Remarks:</w:t>
            </w:r>
          </w:p>
        </w:tc>
      </w:tr>
      <w:tr w:rsidR="00941D93">
        <w:trPr>
          <w:trHeight w:val="890"/>
        </w:trPr>
        <w:tc>
          <w:tcPr>
            <w:tcW w:w="4608" w:type="dxa"/>
            <w:gridSpan w:val="3"/>
          </w:tcPr>
          <w:p w:rsidR="00941D93" w:rsidRDefault="00941D93">
            <w:r>
              <w:t xml:space="preserve">Testing Team: </w:t>
            </w:r>
          </w:p>
          <w:p w:rsidR="00941D93" w:rsidRDefault="00941D93">
            <w:r>
              <w:t>&lt;&lt; List members of testing team and lead &gt;&gt;</w:t>
            </w:r>
          </w:p>
        </w:tc>
        <w:tc>
          <w:tcPr>
            <w:tcW w:w="4608" w:type="dxa"/>
            <w:gridSpan w:val="4"/>
          </w:tcPr>
          <w:p w:rsidR="00941D93" w:rsidRDefault="00941D93">
            <w:r>
              <w:t>Date Completed:</w:t>
            </w:r>
          </w:p>
        </w:tc>
      </w:tr>
    </w:tbl>
    <w:p w:rsidR="00B12984" w:rsidRDefault="00B12984" w:rsidP="007A4335"/>
    <w:p w:rsidR="00BD3E41" w:rsidRDefault="00BD3E41" w:rsidP="007A4335"/>
    <w:p w:rsidR="00BD3E41" w:rsidRDefault="00BD3E41" w:rsidP="007A4335"/>
    <w:p w:rsidR="00BD3E41" w:rsidRDefault="00BD3E41" w:rsidP="007A4335"/>
    <w:p w:rsidR="00BD3E41" w:rsidRDefault="00BD3E41" w:rsidP="007A4335"/>
    <w:p w:rsidR="00BD3E41" w:rsidRDefault="00BD3E41" w:rsidP="007A4335"/>
    <w:p w:rsidR="00BD3E41" w:rsidRDefault="00BD3E41" w:rsidP="007A4335"/>
    <w:p w:rsidR="00133E12" w:rsidRDefault="00133E12" w:rsidP="00133E12">
      <w:pPr>
        <w:pStyle w:val="Heading2"/>
      </w:pPr>
      <w:r>
        <w:lastRenderedPageBreak/>
        <w:t>Test 8</w:t>
      </w:r>
    </w:p>
    <w:p w:rsidR="00133E12" w:rsidRDefault="00133E12" w:rsidP="00133E12"/>
    <w:p w:rsidR="00133E12" w:rsidRPr="00B34944" w:rsidRDefault="00133E12" w:rsidP="00133E12">
      <w:r w:rsidRPr="00B34944">
        <w:rPr>
          <w:b/>
          <w:bCs/>
        </w:rPr>
        <w:t xml:space="preserve">Objective: </w:t>
      </w:r>
      <w:r>
        <w:rPr>
          <w:b/>
          <w:bCs/>
        </w:rPr>
        <w:t xml:space="preserve">The test objective of test 1 is to check that the </w:t>
      </w:r>
      <w:proofErr w:type="spellStart"/>
      <w:r>
        <w:rPr>
          <w:b/>
          <w:bCs/>
        </w:rPr>
        <w:t>TableSorter</w:t>
      </w:r>
      <w:proofErr w:type="spellEnd"/>
      <w:r>
        <w:rPr>
          <w:b/>
          <w:bCs/>
        </w:rPr>
        <w:t xml:space="preserve"> program handles an NXN table of one single input, hence and 1x1 table.</w:t>
      </w:r>
    </w:p>
    <w:tbl>
      <w:tblPr>
        <w:tblpPr w:leftFromText="180" w:rightFromText="180" w:vertAnchor="text" w:horzAnchor="margin" w:tblpY="14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2220"/>
        <w:gridCol w:w="1189"/>
        <w:gridCol w:w="12"/>
        <w:gridCol w:w="487"/>
        <w:gridCol w:w="2068"/>
        <w:gridCol w:w="1765"/>
      </w:tblGrid>
      <w:tr w:rsidR="00133E12" w:rsidTr="00480E83">
        <w:trPr>
          <w:cantSplit/>
          <w:trHeight w:val="300"/>
        </w:trPr>
        <w:tc>
          <w:tcPr>
            <w:tcW w:w="4769" w:type="dxa"/>
            <w:gridSpan w:val="4"/>
          </w:tcPr>
          <w:p w:rsidR="00133E12" w:rsidRDefault="00133E12" w:rsidP="00480E83">
            <w:r>
              <w:t>Test No.: 8</w:t>
            </w:r>
          </w:p>
        </w:tc>
        <w:tc>
          <w:tcPr>
            <w:tcW w:w="4447" w:type="dxa"/>
            <w:gridSpan w:val="3"/>
          </w:tcPr>
          <w:p w:rsidR="00133E12" w:rsidRDefault="00133E12" w:rsidP="00480E83">
            <w:r>
              <w:t>Current Status: Pending</w:t>
            </w:r>
          </w:p>
        </w:tc>
      </w:tr>
      <w:tr w:rsidR="00133E12" w:rsidTr="00480E83">
        <w:trPr>
          <w:cantSplit/>
          <w:trHeight w:val="300"/>
        </w:trPr>
        <w:tc>
          <w:tcPr>
            <w:tcW w:w="9216" w:type="dxa"/>
            <w:gridSpan w:val="7"/>
          </w:tcPr>
          <w:p w:rsidR="00133E12" w:rsidRPr="00E47986" w:rsidRDefault="00133E12" w:rsidP="00480E83">
            <w:r w:rsidRPr="00E47986">
              <w:t xml:space="preserve">Test title: </w:t>
            </w:r>
            <w:r>
              <w:t>Accepts 1x1 Table</w:t>
            </w:r>
          </w:p>
        </w:tc>
      </w:tr>
      <w:tr w:rsidR="00133E12" w:rsidTr="00480E83">
        <w:trPr>
          <w:cantSplit/>
          <w:trHeight w:val="1070"/>
        </w:trPr>
        <w:tc>
          <w:tcPr>
            <w:tcW w:w="9216" w:type="dxa"/>
            <w:gridSpan w:val="7"/>
          </w:tcPr>
          <w:p w:rsidR="00133E12" w:rsidRPr="00E47986" w:rsidRDefault="00133E12" w:rsidP="00480E83">
            <w:r w:rsidRPr="00E47986">
              <w:t xml:space="preserve">Testing approach: </w:t>
            </w:r>
          </w:p>
          <w:p w:rsidR="00133E12" w:rsidRPr="00E47986" w:rsidRDefault="00133E12" w:rsidP="00480E83"/>
        </w:tc>
      </w:tr>
      <w:tr w:rsidR="00133E12" w:rsidTr="00480E83">
        <w:trPr>
          <w:cantSplit/>
          <w:trHeight w:val="4130"/>
        </w:trPr>
        <w:tc>
          <w:tcPr>
            <w:tcW w:w="1296" w:type="dxa"/>
          </w:tcPr>
          <w:p w:rsidR="00133E12" w:rsidRDefault="00133E12" w:rsidP="00480E83">
            <w:r>
              <w:t>STEP</w:t>
            </w:r>
          </w:p>
          <w:p w:rsidR="00133E12" w:rsidRDefault="00133E12" w:rsidP="00480E83"/>
          <w:p w:rsidR="00133E12" w:rsidRDefault="00133E12" w:rsidP="00480E83">
            <w:r>
              <w:t>1</w:t>
            </w:r>
          </w:p>
          <w:p w:rsidR="00133E12" w:rsidRDefault="00133E12" w:rsidP="00480E83"/>
          <w:p w:rsidR="00133E12" w:rsidRDefault="00133E12" w:rsidP="00480E83"/>
          <w:p w:rsidR="00133E12" w:rsidRDefault="00133E12" w:rsidP="00480E83"/>
          <w:p w:rsidR="00133E12" w:rsidRDefault="00133E12" w:rsidP="00480E83">
            <w:r>
              <w:t>2</w:t>
            </w:r>
          </w:p>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Pr="001418D4" w:rsidRDefault="00133E12" w:rsidP="00480E83">
            <w:r>
              <w:t>3</w:t>
            </w:r>
          </w:p>
        </w:tc>
        <w:tc>
          <w:tcPr>
            <w:tcW w:w="2245" w:type="dxa"/>
          </w:tcPr>
          <w:p w:rsidR="00133E12" w:rsidRDefault="00133E12" w:rsidP="00480E83">
            <w:r>
              <w:t>OPERATOR ACTION</w:t>
            </w:r>
          </w:p>
          <w:p w:rsidR="00133E12" w:rsidRDefault="00133E12" w:rsidP="00480E83"/>
          <w:p w:rsidR="00133E12" w:rsidRDefault="00133E12" w:rsidP="00480E83">
            <w:r>
              <w:t xml:space="preserve">Include a text file named </w:t>
            </w:r>
            <w:r w:rsidRPr="00C85947">
              <w:rPr>
                <w:highlight w:val="yellow"/>
              </w:rPr>
              <w:t>“</w:t>
            </w:r>
            <w:r>
              <w:rPr>
                <w:highlight w:val="yellow"/>
              </w:rPr>
              <w:t>onebyone_</w:t>
            </w:r>
            <w:r w:rsidRPr="00C85947">
              <w:rPr>
                <w:highlight w:val="yellow"/>
              </w:rPr>
              <w:t>table.txt”</w:t>
            </w:r>
            <w:r>
              <w:t xml:space="preserve"> that contain 1x1 table.</w:t>
            </w:r>
          </w:p>
          <w:p w:rsidR="00133E12" w:rsidRDefault="00133E12" w:rsidP="00480E83"/>
          <w:p w:rsidR="00133E12" w:rsidRDefault="00133E12" w:rsidP="00480E83">
            <w:r>
              <w:t>Create a method:  Refer to Appendix in Figure 8.</w:t>
            </w:r>
          </w:p>
          <w:p w:rsidR="00133E12" w:rsidRDefault="00133E12" w:rsidP="00480E83">
            <w:r>
              <w:t xml:space="preserve"> </w:t>
            </w:r>
          </w:p>
          <w:p w:rsidR="00133E12" w:rsidRDefault="00133E12" w:rsidP="00480E83">
            <w:r w:rsidRPr="004B1D42">
              <w:t xml:space="preserve">public void </w:t>
            </w:r>
            <w:r w:rsidRPr="004B1D42">
              <w:rPr>
                <w:rFonts w:ascii="Menlo" w:hAnsi="Menlo" w:cs="Menlo"/>
                <w:color w:val="1EB540"/>
                <w:sz w:val="24"/>
                <w:szCs w:val="24"/>
                <w:shd w:val="clear" w:color="auto" w:fill="1B6291"/>
              </w:rPr>
              <w:t xml:space="preserve"> </w:t>
            </w:r>
            <w:r w:rsidRPr="00C85947">
              <w:rPr>
                <w:rFonts w:ascii="Menlo" w:hAnsi="Menlo" w:cs="Menlo"/>
                <w:color w:val="1EB540"/>
                <w:sz w:val="24"/>
                <w:szCs w:val="24"/>
                <w:shd w:val="clear" w:color="auto" w:fill="1B6291"/>
              </w:rPr>
              <w:t xml:space="preserve"> </w:t>
            </w:r>
            <w:r w:rsidRPr="00133E12">
              <w:rPr>
                <w:rFonts w:ascii="Menlo" w:hAnsi="Menlo" w:cs="Menlo"/>
                <w:color w:val="1EB540"/>
                <w:sz w:val="24"/>
                <w:szCs w:val="24"/>
                <w:shd w:val="clear" w:color="auto" w:fill="1B6291"/>
              </w:rPr>
              <w:t xml:space="preserve"> </w:t>
            </w:r>
            <w:proofErr w:type="spellStart"/>
            <w:r w:rsidRPr="00133E12">
              <w:t>oneDigitTable</w:t>
            </w:r>
            <w:proofErr w:type="spellEnd"/>
            <w:r w:rsidRPr="004B1D42">
              <w:t xml:space="preserve">() throws Exception{ </w:t>
            </w:r>
          </w:p>
          <w:p w:rsidR="00133E12" w:rsidRDefault="00133E12" w:rsidP="00480E83">
            <w:r>
              <w:t>}</w:t>
            </w:r>
          </w:p>
          <w:p w:rsidR="00133E12" w:rsidRDefault="00133E12" w:rsidP="00480E83"/>
          <w:p w:rsidR="00133E12" w:rsidRDefault="00133E12" w:rsidP="00480E83">
            <w:r>
              <w:t>Run Junit class TableSorterTest.java</w:t>
            </w:r>
          </w:p>
        </w:tc>
        <w:tc>
          <w:tcPr>
            <w:tcW w:w="1738" w:type="dxa"/>
            <w:gridSpan w:val="3"/>
          </w:tcPr>
          <w:p w:rsidR="00133E12" w:rsidRDefault="00133E12" w:rsidP="00480E83">
            <w:r>
              <w:t>PURPOSE</w:t>
            </w:r>
          </w:p>
          <w:p w:rsidR="00133E12" w:rsidRDefault="00133E12" w:rsidP="00480E83"/>
          <w:p w:rsidR="00133E12" w:rsidRDefault="00133E12" w:rsidP="00480E83">
            <w:r>
              <w:t xml:space="preserve">To verify that </w:t>
            </w:r>
            <w:proofErr w:type="gramStart"/>
            <w:r>
              <w:t>an</w:t>
            </w:r>
            <w:proofErr w:type="gramEnd"/>
            <w:r>
              <w:t xml:space="preserve"> 1x1 table is valid.</w:t>
            </w:r>
          </w:p>
          <w:p w:rsidR="00133E12" w:rsidRDefault="00133E12" w:rsidP="00480E83"/>
          <w:p w:rsidR="00133E12" w:rsidRDefault="00133E12" w:rsidP="00480E83">
            <w:r>
              <w:t>To test the method return value.</w:t>
            </w:r>
          </w:p>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r>
              <w:t>To conduct test</w:t>
            </w:r>
          </w:p>
        </w:tc>
        <w:tc>
          <w:tcPr>
            <w:tcW w:w="2137" w:type="dxa"/>
          </w:tcPr>
          <w:p w:rsidR="00133E12" w:rsidRDefault="00133E12" w:rsidP="00480E83">
            <w:r>
              <w:t>EXEPCTED RESULTS</w:t>
            </w:r>
          </w:p>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p w:rsidR="00133E12" w:rsidRDefault="00133E12" w:rsidP="00480E83">
            <w:r>
              <w:t>Test returns true for a 1x1 table.</w:t>
            </w:r>
          </w:p>
          <w:p w:rsidR="00133E12" w:rsidRDefault="00133E12" w:rsidP="00480E83"/>
          <w:p w:rsidR="00133E12" w:rsidRDefault="00133E12" w:rsidP="00480E83"/>
        </w:tc>
        <w:tc>
          <w:tcPr>
            <w:tcW w:w="1800" w:type="dxa"/>
          </w:tcPr>
          <w:p w:rsidR="00133E12" w:rsidRDefault="00133E12" w:rsidP="00480E83">
            <w:r>
              <w:t>COMMENTS</w:t>
            </w:r>
          </w:p>
          <w:p w:rsidR="00133E12" w:rsidRDefault="00133E12" w:rsidP="00480E83"/>
          <w:p w:rsidR="00133E12" w:rsidRDefault="00133E12" w:rsidP="00480E83">
            <w:r>
              <w:t>SRS: Table holds an NXN table of integers</w:t>
            </w:r>
          </w:p>
          <w:p w:rsidR="00133E12" w:rsidRDefault="00133E12" w:rsidP="00480E83"/>
        </w:tc>
      </w:tr>
      <w:tr w:rsidR="00133E12" w:rsidTr="00480E83">
        <w:trPr>
          <w:trHeight w:val="1250"/>
        </w:trPr>
        <w:tc>
          <w:tcPr>
            <w:tcW w:w="9216" w:type="dxa"/>
            <w:gridSpan w:val="7"/>
            <w:tcBorders>
              <w:bottom w:val="single" w:sz="4" w:space="0" w:color="auto"/>
            </w:tcBorders>
          </w:tcPr>
          <w:p w:rsidR="00133E12" w:rsidRDefault="00133E12" w:rsidP="00480E83">
            <w:r>
              <w:t>Concluding Remarks:</w:t>
            </w:r>
          </w:p>
          <w:p w:rsidR="00133E12" w:rsidRDefault="00133E12" w:rsidP="00480E83"/>
          <w:p w:rsidR="00133E12" w:rsidRDefault="00133E12" w:rsidP="00480E83">
            <w:r>
              <w:t>If the test case accepts 1X1 (NXN) test, It will accept any NXN table.</w:t>
            </w:r>
          </w:p>
        </w:tc>
      </w:tr>
      <w:tr w:rsidR="00133E12" w:rsidTr="00480E83">
        <w:trPr>
          <w:trHeight w:val="890"/>
        </w:trPr>
        <w:tc>
          <w:tcPr>
            <w:tcW w:w="4757" w:type="dxa"/>
            <w:gridSpan w:val="3"/>
          </w:tcPr>
          <w:p w:rsidR="00133E12" w:rsidRDefault="00133E12" w:rsidP="00480E83">
            <w:r>
              <w:t xml:space="preserve">Testing Team: </w:t>
            </w:r>
          </w:p>
          <w:p w:rsidR="00133E12" w:rsidRDefault="00133E12" w:rsidP="00480E83">
            <w:r>
              <w:t>&lt;&lt; List members of testing team and lead &gt;&gt;</w:t>
            </w:r>
          </w:p>
        </w:tc>
        <w:tc>
          <w:tcPr>
            <w:tcW w:w="4459" w:type="dxa"/>
            <w:gridSpan w:val="4"/>
          </w:tcPr>
          <w:p w:rsidR="00133E12" w:rsidRDefault="00133E12" w:rsidP="00480E83">
            <w:r>
              <w:t>Date Completed:</w:t>
            </w:r>
          </w:p>
        </w:tc>
      </w:tr>
    </w:tbl>
    <w:p w:rsidR="00BD3E41" w:rsidRDefault="00133E12" w:rsidP="007A4335">
      <w:r w:rsidRPr="00B34944">
        <w:rPr>
          <w:b/>
          <w:bCs/>
        </w:rPr>
        <w:t>Notes:</w:t>
      </w:r>
      <w:r w:rsidRPr="00B34944">
        <w:t xml:space="preserve"> </w:t>
      </w:r>
      <w:r>
        <w:t>You must have a text file with one single number.</w:t>
      </w:r>
    </w:p>
    <w:p w:rsidR="00BD3E41" w:rsidRDefault="00BD3E41" w:rsidP="007A4335"/>
    <w:p w:rsidR="00BD3E41" w:rsidRDefault="00BD3E41" w:rsidP="007A4335"/>
    <w:p w:rsidR="00BD3E41" w:rsidRDefault="00BD3E41" w:rsidP="007A4335"/>
    <w:p w:rsidR="00BD3E41" w:rsidRDefault="00BD3E41" w:rsidP="007A4335"/>
    <w:p w:rsidR="00B17B6E" w:rsidRDefault="00B17B6E" w:rsidP="00B17B6E">
      <w:pPr>
        <w:pStyle w:val="Heading1"/>
      </w:pPr>
      <w:bookmarkStart w:id="7" w:name="_Toc227033596"/>
      <w:bookmarkStart w:id="8" w:name="_Toc22915484"/>
      <w:r>
        <w:lastRenderedPageBreak/>
        <w:t>Appendix</w:t>
      </w:r>
      <w:bookmarkEnd w:id="7"/>
      <w:bookmarkEnd w:id="8"/>
    </w:p>
    <w:p w:rsidR="00B17B6E" w:rsidRDefault="00B17B6E" w:rsidP="00B17B6E">
      <w:r>
        <w:t xml:space="preserve">&lt;&lt; </w:t>
      </w:r>
      <w:proofErr w:type="gramStart"/>
      <w:r>
        <w:t>possibly</w:t>
      </w:r>
      <w:proofErr w:type="gramEnd"/>
      <w:r>
        <w:t xml:space="preserve"> more readable to put the expected output here and refer to it in the previous sections. Might also provide explicit directions for analysis of output, if it’s easier to read as an appendix or if analysis is post execution. &gt;&gt;</w:t>
      </w:r>
    </w:p>
    <w:p w:rsidR="00BD3E41" w:rsidRDefault="00BD3E41" w:rsidP="007A4335"/>
    <w:p w:rsidR="00B17B6E" w:rsidRDefault="00B17B6E" w:rsidP="007A4335">
      <w:r>
        <w:t xml:space="preserve">Figure 1. </w:t>
      </w:r>
    </w:p>
    <w:p w:rsidR="00B17B6E" w:rsidRDefault="00B17B6E" w:rsidP="007A4335"/>
    <w:p w:rsidR="00B17B6E" w:rsidRDefault="00B17B6E" w:rsidP="007A4335">
      <w:r>
        <w:rPr>
          <w:noProof/>
        </w:rPr>
        <w:drawing>
          <wp:inline distT="0" distB="0" distL="0" distR="0">
            <wp:extent cx="5715000" cy="1038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2 at 4.48.25 PM.png"/>
                    <pic:cNvPicPr/>
                  </pic:nvPicPr>
                  <pic:blipFill>
                    <a:blip r:embed="rId26">
                      <a:extLst>
                        <a:ext uri="{28A0092B-C50C-407E-A947-70E740481C1C}">
                          <a14:useLocalDpi xmlns:a14="http://schemas.microsoft.com/office/drawing/2010/main" val="0"/>
                        </a:ext>
                      </a:extLst>
                    </a:blip>
                    <a:stretch>
                      <a:fillRect/>
                    </a:stretch>
                  </pic:blipFill>
                  <pic:spPr>
                    <a:xfrm>
                      <a:off x="0" y="0"/>
                      <a:ext cx="5715000" cy="1038860"/>
                    </a:xfrm>
                    <a:prstGeom prst="rect">
                      <a:avLst/>
                    </a:prstGeom>
                  </pic:spPr>
                </pic:pic>
              </a:graphicData>
            </a:graphic>
          </wp:inline>
        </w:drawing>
      </w:r>
    </w:p>
    <w:p w:rsidR="00B17B6E" w:rsidRDefault="00B17B6E" w:rsidP="007A4335"/>
    <w:p w:rsidR="00B17B6E" w:rsidRDefault="00B17B6E" w:rsidP="007A4335">
      <w:r>
        <w:t>Figure 2.</w:t>
      </w:r>
    </w:p>
    <w:p w:rsidR="00B17B6E" w:rsidRDefault="00B17B6E" w:rsidP="007A4335"/>
    <w:p w:rsidR="00B17B6E" w:rsidRDefault="00B17B6E" w:rsidP="007A4335">
      <w:r>
        <w:rPr>
          <w:noProof/>
        </w:rPr>
        <w:drawing>
          <wp:inline distT="0" distB="0" distL="0" distR="0">
            <wp:extent cx="5715000" cy="1241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2 at 4.48.28 PM.png"/>
                    <pic:cNvPicPr/>
                  </pic:nvPicPr>
                  <pic:blipFill>
                    <a:blip r:embed="rId27">
                      <a:extLst>
                        <a:ext uri="{28A0092B-C50C-407E-A947-70E740481C1C}">
                          <a14:useLocalDpi xmlns:a14="http://schemas.microsoft.com/office/drawing/2010/main" val="0"/>
                        </a:ext>
                      </a:extLst>
                    </a:blip>
                    <a:stretch>
                      <a:fillRect/>
                    </a:stretch>
                  </pic:blipFill>
                  <pic:spPr>
                    <a:xfrm>
                      <a:off x="0" y="0"/>
                      <a:ext cx="5715000" cy="1241425"/>
                    </a:xfrm>
                    <a:prstGeom prst="rect">
                      <a:avLst/>
                    </a:prstGeom>
                  </pic:spPr>
                </pic:pic>
              </a:graphicData>
            </a:graphic>
          </wp:inline>
        </w:drawing>
      </w:r>
    </w:p>
    <w:p w:rsidR="00BD3E41" w:rsidRDefault="00BD3E41" w:rsidP="007A4335"/>
    <w:p w:rsidR="004B1D42" w:rsidRDefault="004B1D42" w:rsidP="007A4335">
      <w:r>
        <w:t xml:space="preserve">Figure 3. </w:t>
      </w:r>
    </w:p>
    <w:p w:rsidR="004B1D42" w:rsidRDefault="004B1D42" w:rsidP="007A4335"/>
    <w:p w:rsidR="004B1D42" w:rsidRDefault="004B1D42" w:rsidP="004B1D42">
      <w:pPr>
        <w:ind w:firstLine="720"/>
      </w:pPr>
      <w:r>
        <w:t xml:space="preserve">Test </w:t>
      </w:r>
      <w:r w:rsidR="00C85947">
        <w:t>5</w:t>
      </w:r>
    </w:p>
    <w:p w:rsidR="004B1D42" w:rsidRDefault="004B1D42" w:rsidP="007A4335"/>
    <w:p w:rsidR="004B1D42" w:rsidRDefault="004B1D42" w:rsidP="007A4335"/>
    <w:p w:rsidR="004B1D42" w:rsidRDefault="004B1D42" w:rsidP="007A4335">
      <w:r>
        <w:t>Figure 4.</w:t>
      </w:r>
    </w:p>
    <w:p w:rsidR="004B1D42" w:rsidRDefault="004B1D42" w:rsidP="007A4335">
      <w:r>
        <w:rPr>
          <w:noProof/>
        </w:rPr>
        <w:drawing>
          <wp:inline distT="0" distB="0" distL="0" distR="0">
            <wp:extent cx="5715000" cy="104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2 at 5.05.28 PM.png"/>
                    <pic:cNvPicPr/>
                  </pic:nvPicPr>
                  <pic:blipFill>
                    <a:blip r:embed="rId28">
                      <a:extLst>
                        <a:ext uri="{28A0092B-C50C-407E-A947-70E740481C1C}">
                          <a14:useLocalDpi xmlns:a14="http://schemas.microsoft.com/office/drawing/2010/main" val="0"/>
                        </a:ext>
                      </a:extLst>
                    </a:blip>
                    <a:stretch>
                      <a:fillRect/>
                    </a:stretch>
                  </pic:blipFill>
                  <pic:spPr>
                    <a:xfrm>
                      <a:off x="0" y="0"/>
                      <a:ext cx="5715000" cy="1041400"/>
                    </a:xfrm>
                    <a:prstGeom prst="rect">
                      <a:avLst/>
                    </a:prstGeom>
                  </pic:spPr>
                </pic:pic>
              </a:graphicData>
            </a:graphic>
          </wp:inline>
        </w:drawing>
      </w:r>
    </w:p>
    <w:p w:rsidR="004B1D42" w:rsidRDefault="004B1D42" w:rsidP="007A4335"/>
    <w:p w:rsidR="004B1D42" w:rsidRDefault="004B1D42" w:rsidP="007A4335">
      <w:r>
        <w:t>Figure 5.</w:t>
      </w:r>
    </w:p>
    <w:p w:rsidR="004B1D42" w:rsidRDefault="004B1D42" w:rsidP="007A4335">
      <w:r>
        <w:rPr>
          <w:noProof/>
        </w:rPr>
        <w:drawing>
          <wp:inline distT="0" distB="0" distL="0" distR="0">
            <wp:extent cx="57150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12 at 5.05.33 PM.png"/>
                    <pic:cNvPicPr/>
                  </pic:nvPicPr>
                  <pic:blipFill>
                    <a:blip r:embed="rId29">
                      <a:extLst>
                        <a:ext uri="{28A0092B-C50C-407E-A947-70E740481C1C}">
                          <a14:useLocalDpi xmlns:a14="http://schemas.microsoft.com/office/drawing/2010/main" val="0"/>
                        </a:ext>
                      </a:extLst>
                    </a:blip>
                    <a:stretch>
                      <a:fillRect/>
                    </a:stretch>
                  </pic:blipFill>
                  <pic:spPr>
                    <a:xfrm>
                      <a:off x="0" y="0"/>
                      <a:ext cx="5715000" cy="1137920"/>
                    </a:xfrm>
                    <a:prstGeom prst="rect">
                      <a:avLst/>
                    </a:prstGeom>
                  </pic:spPr>
                </pic:pic>
              </a:graphicData>
            </a:graphic>
          </wp:inline>
        </w:drawing>
      </w:r>
    </w:p>
    <w:p w:rsidR="004B1D42" w:rsidRDefault="004B1D42" w:rsidP="007A4335"/>
    <w:p w:rsidR="004B1D42" w:rsidRDefault="004B1D42" w:rsidP="007A4335">
      <w:r>
        <w:t xml:space="preserve">Figure 6. </w:t>
      </w:r>
    </w:p>
    <w:p w:rsidR="00C85947" w:rsidRDefault="00C85947" w:rsidP="007A4335"/>
    <w:p w:rsidR="00C85947" w:rsidRDefault="00C85947" w:rsidP="007A4335">
      <w:r>
        <w:lastRenderedPageBreak/>
        <w:tab/>
      </w:r>
      <w:r w:rsidR="00BC5520">
        <w:rPr>
          <w:noProof/>
        </w:rPr>
        <w:drawing>
          <wp:inline distT="0" distB="0" distL="0" distR="0">
            <wp:extent cx="5715000" cy="1024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2 at 5.46.30 PM.png"/>
                    <pic:cNvPicPr/>
                  </pic:nvPicPr>
                  <pic:blipFill>
                    <a:blip r:embed="rId30">
                      <a:extLst>
                        <a:ext uri="{28A0092B-C50C-407E-A947-70E740481C1C}">
                          <a14:useLocalDpi xmlns:a14="http://schemas.microsoft.com/office/drawing/2010/main" val="0"/>
                        </a:ext>
                      </a:extLst>
                    </a:blip>
                    <a:stretch>
                      <a:fillRect/>
                    </a:stretch>
                  </pic:blipFill>
                  <pic:spPr>
                    <a:xfrm>
                      <a:off x="0" y="0"/>
                      <a:ext cx="5715000" cy="1024255"/>
                    </a:xfrm>
                    <a:prstGeom prst="rect">
                      <a:avLst/>
                    </a:prstGeom>
                  </pic:spPr>
                </pic:pic>
              </a:graphicData>
            </a:graphic>
          </wp:inline>
        </w:drawing>
      </w:r>
    </w:p>
    <w:p w:rsidR="004B1D42" w:rsidRDefault="004B1D42" w:rsidP="007A4335"/>
    <w:p w:rsidR="004B1D42" w:rsidRDefault="004B1D42" w:rsidP="007A4335">
      <w:r>
        <w:t>Figure 7.</w:t>
      </w:r>
    </w:p>
    <w:p w:rsidR="004B1D42" w:rsidRDefault="004B1D42" w:rsidP="007A4335"/>
    <w:p w:rsidR="00BC5520" w:rsidRDefault="00C85947" w:rsidP="007A4335">
      <w:r>
        <w:tab/>
      </w:r>
      <w:r w:rsidR="00BC5520">
        <w:rPr>
          <w:noProof/>
        </w:rPr>
        <w:drawing>
          <wp:inline distT="0" distB="0" distL="0" distR="0">
            <wp:extent cx="5715000" cy="100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2 at 5.46.26 PM.png"/>
                    <pic:cNvPicPr/>
                  </pic:nvPicPr>
                  <pic:blipFill>
                    <a:blip r:embed="rId31">
                      <a:extLst>
                        <a:ext uri="{28A0092B-C50C-407E-A947-70E740481C1C}">
                          <a14:useLocalDpi xmlns:a14="http://schemas.microsoft.com/office/drawing/2010/main" val="0"/>
                        </a:ext>
                      </a:extLst>
                    </a:blip>
                    <a:stretch>
                      <a:fillRect/>
                    </a:stretch>
                  </pic:blipFill>
                  <pic:spPr>
                    <a:xfrm>
                      <a:off x="0" y="0"/>
                      <a:ext cx="5715000" cy="1003300"/>
                    </a:xfrm>
                    <a:prstGeom prst="rect">
                      <a:avLst/>
                    </a:prstGeom>
                  </pic:spPr>
                </pic:pic>
              </a:graphicData>
            </a:graphic>
          </wp:inline>
        </w:drawing>
      </w:r>
    </w:p>
    <w:p w:rsidR="00BC5520" w:rsidRPr="00BC5520" w:rsidRDefault="00BC5520" w:rsidP="00BC5520"/>
    <w:p w:rsidR="00BC5520" w:rsidRPr="00BC5520" w:rsidRDefault="00BC5520" w:rsidP="00BC5520"/>
    <w:p w:rsidR="00BC5520" w:rsidRPr="00BC5520" w:rsidRDefault="00BC5520" w:rsidP="00BC5520"/>
    <w:p w:rsidR="00BC5520" w:rsidRDefault="00BC5520" w:rsidP="00BC5520"/>
    <w:p w:rsidR="00C85947" w:rsidRDefault="00BC5520" w:rsidP="00BC5520">
      <w:r>
        <w:t>Figure 8.</w:t>
      </w:r>
    </w:p>
    <w:p w:rsidR="00BC5520" w:rsidRDefault="00BC5520" w:rsidP="00BC5520"/>
    <w:p w:rsidR="00BC5520" w:rsidRPr="00BC5520" w:rsidRDefault="00BC5520" w:rsidP="00BC5520">
      <w:r>
        <w:rPr>
          <w:noProof/>
        </w:rPr>
        <w:drawing>
          <wp:inline distT="0" distB="0" distL="0" distR="0">
            <wp:extent cx="5715000" cy="100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2 at 5.46.18 PM.png"/>
                    <pic:cNvPicPr/>
                  </pic:nvPicPr>
                  <pic:blipFill>
                    <a:blip r:embed="rId32">
                      <a:extLst>
                        <a:ext uri="{28A0092B-C50C-407E-A947-70E740481C1C}">
                          <a14:useLocalDpi xmlns:a14="http://schemas.microsoft.com/office/drawing/2010/main" val="0"/>
                        </a:ext>
                      </a:extLst>
                    </a:blip>
                    <a:stretch>
                      <a:fillRect/>
                    </a:stretch>
                  </pic:blipFill>
                  <pic:spPr>
                    <a:xfrm>
                      <a:off x="0" y="0"/>
                      <a:ext cx="5715000" cy="1003935"/>
                    </a:xfrm>
                    <a:prstGeom prst="rect">
                      <a:avLst/>
                    </a:prstGeom>
                  </pic:spPr>
                </pic:pic>
              </a:graphicData>
            </a:graphic>
          </wp:inline>
        </w:drawing>
      </w:r>
    </w:p>
    <w:sectPr w:rsidR="00BC5520" w:rsidRPr="00BC5520">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6D3" w:rsidRDefault="00FD36D3">
      <w:r>
        <w:separator/>
      </w:r>
    </w:p>
  </w:endnote>
  <w:endnote w:type="continuationSeparator" w:id="0">
    <w:p w:rsidR="00FD36D3" w:rsidRDefault="00FD3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B1D42">
      <w:tc>
        <w:tcPr>
          <w:tcW w:w="3240" w:type="dxa"/>
        </w:tcPr>
        <w:p w:rsidR="004B1D42" w:rsidRDefault="004B1D42">
          <w:pPr>
            <w:pStyle w:val="Footer"/>
            <w:rPr>
              <w:b w:val="0"/>
              <w:bCs/>
            </w:rPr>
          </w:pPr>
          <w:r>
            <w:rPr>
              <w:b w:val="0"/>
              <w:bCs/>
            </w:rPr>
            <w:t>Test Plan</w:t>
          </w:r>
        </w:p>
      </w:tc>
      <w:tc>
        <w:tcPr>
          <w:tcW w:w="2880" w:type="dxa"/>
        </w:tcPr>
        <w:p w:rsidR="004B1D42" w:rsidRDefault="00FD36D3">
          <w:pPr>
            <w:pStyle w:val="Footer"/>
            <w:rPr>
              <w:b w:val="0"/>
              <w:bCs/>
            </w:rPr>
          </w:pPr>
          <w:r>
            <w:fldChar w:fldCharType="begin"/>
          </w:r>
          <w:r>
            <w:instrText xml:space="preserve"> DOCPROPERTY "Company"  \* MERGEFORMAT </w:instrText>
          </w:r>
          <w:r>
            <w:fldChar w:fldCharType="separate"/>
          </w:r>
          <w:r w:rsidR="004B1D42">
            <w:t>&lt;Enter team name here&gt;</w:t>
          </w:r>
          <w:r>
            <w:fldChar w:fldCharType="end"/>
          </w:r>
        </w:p>
      </w:tc>
      <w:tc>
        <w:tcPr>
          <w:tcW w:w="1980" w:type="dxa"/>
        </w:tcPr>
        <w:p w:rsidR="004B1D42" w:rsidRDefault="004B1D42">
          <w:pPr>
            <w:pStyle w:val="Footer"/>
          </w:pPr>
          <w:r>
            <w:t>&lt;date&gt;</w:t>
          </w:r>
        </w:p>
      </w:tc>
      <w:tc>
        <w:tcPr>
          <w:tcW w:w="900" w:type="dxa"/>
        </w:tcPr>
        <w:p w:rsidR="004B1D42" w:rsidRDefault="004B1D42">
          <w:pPr>
            <w:pStyle w:val="Footer"/>
            <w:rPr>
              <w:b w:val="0"/>
              <w:bCs/>
            </w:rPr>
          </w:pPr>
          <w:r>
            <w:rPr>
              <w:b w:val="0"/>
              <w:bCs/>
            </w:rPr>
            <w:t>Page</w:t>
          </w:r>
        </w:p>
        <w:p w:rsidR="004B1D42" w:rsidRDefault="004B1D42">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9003E3">
            <w:rPr>
              <w:rStyle w:val="PageNumber"/>
              <w:noProof/>
            </w:rPr>
            <w:t>2</w:t>
          </w:r>
          <w:r>
            <w:rPr>
              <w:rStyle w:val="PageNumber"/>
            </w:rPr>
            <w:fldChar w:fldCharType="end"/>
          </w:r>
        </w:p>
      </w:tc>
    </w:tr>
  </w:tbl>
  <w:p w:rsidR="004B1D42" w:rsidRDefault="004B1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B1D42">
      <w:tc>
        <w:tcPr>
          <w:tcW w:w="3240" w:type="dxa"/>
        </w:tcPr>
        <w:p w:rsidR="004B1D42" w:rsidRDefault="004B1D42">
          <w:pPr>
            <w:pStyle w:val="Footer"/>
            <w:rPr>
              <w:b w:val="0"/>
              <w:bCs/>
            </w:rPr>
          </w:pPr>
          <w:r>
            <w:rPr>
              <w:b w:val="0"/>
              <w:bCs/>
            </w:rPr>
            <w:t>Test Plan</w:t>
          </w:r>
        </w:p>
      </w:tc>
      <w:tc>
        <w:tcPr>
          <w:tcW w:w="2880" w:type="dxa"/>
        </w:tcPr>
        <w:p w:rsidR="004B1D42" w:rsidRDefault="00FD36D3">
          <w:pPr>
            <w:pStyle w:val="Footer"/>
            <w:rPr>
              <w:b w:val="0"/>
              <w:bCs/>
            </w:rPr>
          </w:pPr>
          <w:r>
            <w:fldChar w:fldCharType="begin"/>
          </w:r>
          <w:r>
            <w:instrText xml:space="preserve"> DOCPROPERTY "Company"  \* MERGEFORMAT </w:instrText>
          </w:r>
          <w:r>
            <w:fldChar w:fldCharType="separate"/>
          </w:r>
          <w:r w:rsidR="004B1D42">
            <w:t>&lt;Enter team name here&gt;</w:t>
          </w:r>
          <w:r>
            <w:fldChar w:fldCharType="end"/>
          </w:r>
        </w:p>
      </w:tc>
      <w:tc>
        <w:tcPr>
          <w:tcW w:w="1980" w:type="dxa"/>
        </w:tcPr>
        <w:p w:rsidR="004B1D42" w:rsidRDefault="004B1D42">
          <w:pPr>
            <w:pStyle w:val="Footer"/>
          </w:pPr>
          <w:r>
            <w:t>&lt;date&gt;</w:t>
          </w:r>
        </w:p>
      </w:tc>
      <w:tc>
        <w:tcPr>
          <w:tcW w:w="900" w:type="dxa"/>
        </w:tcPr>
        <w:p w:rsidR="004B1D42" w:rsidRDefault="004B1D42">
          <w:pPr>
            <w:pStyle w:val="Footer"/>
            <w:rPr>
              <w:b w:val="0"/>
              <w:bCs/>
            </w:rPr>
          </w:pPr>
          <w:r>
            <w:rPr>
              <w:b w:val="0"/>
              <w:bCs/>
            </w:rPr>
            <w:t>Page</w:t>
          </w:r>
        </w:p>
        <w:p w:rsidR="004B1D42" w:rsidRDefault="004B1D42">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9003E3">
            <w:rPr>
              <w:rStyle w:val="PageNumber"/>
              <w:noProof/>
            </w:rPr>
            <w:t>1</w:t>
          </w:r>
          <w:r>
            <w:rPr>
              <w:rStyle w:val="PageNumber"/>
            </w:rPr>
            <w:fldChar w:fldCharType="end"/>
          </w:r>
        </w:p>
      </w:tc>
    </w:tr>
  </w:tbl>
  <w:p w:rsidR="004B1D42" w:rsidRDefault="004B1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B1D42">
      <w:tc>
        <w:tcPr>
          <w:tcW w:w="3240" w:type="dxa"/>
        </w:tcPr>
        <w:p w:rsidR="004B1D42" w:rsidRDefault="004B1D42">
          <w:pPr>
            <w:pStyle w:val="Footer"/>
            <w:rPr>
              <w:b w:val="0"/>
              <w:bCs/>
            </w:rPr>
          </w:pPr>
          <w:r>
            <w:rPr>
              <w:b w:val="0"/>
              <w:bCs/>
            </w:rPr>
            <w:t>Test Plan</w:t>
          </w:r>
        </w:p>
      </w:tc>
      <w:tc>
        <w:tcPr>
          <w:tcW w:w="2880" w:type="dxa"/>
        </w:tcPr>
        <w:p w:rsidR="004B1D42" w:rsidRDefault="00FD36D3">
          <w:pPr>
            <w:pStyle w:val="Footer"/>
            <w:rPr>
              <w:b w:val="0"/>
              <w:bCs/>
            </w:rPr>
          </w:pPr>
          <w:r>
            <w:fldChar w:fldCharType="begin"/>
          </w:r>
          <w:r>
            <w:instrText xml:space="preserve"> DOCPROPERTY "Company"  \* MERGEFORMAT </w:instrText>
          </w:r>
          <w:r>
            <w:fldChar w:fldCharType="separate"/>
          </w:r>
          <w:r w:rsidR="004B1D42">
            <w:t>&lt;Enter team name here&gt;</w:t>
          </w:r>
          <w:r>
            <w:fldChar w:fldCharType="end"/>
          </w:r>
        </w:p>
      </w:tc>
      <w:tc>
        <w:tcPr>
          <w:tcW w:w="1980" w:type="dxa"/>
        </w:tcPr>
        <w:p w:rsidR="004B1D42" w:rsidRDefault="004B1D42">
          <w:pPr>
            <w:pStyle w:val="Footer"/>
          </w:pPr>
          <w:r>
            <w:t>&lt;date&gt;</w:t>
          </w:r>
        </w:p>
      </w:tc>
      <w:tc>
        <w:tcPr>
          <w:tcW w:w="900" w:type="dxa"/>
        </w:tcPr>
        <w:p w:rsidR="004B1D42" w:rsidRDefault="004B1D42">
          <w:pPr>
            <w:pStyle w:val="Footer"/>
            <w:rPr>
              <w:b w:val="0"/>
              <w:bCs/>
            </w:rPr>
          </w:pPr>
          <w:r>
            <w:rPr>
              <w:b w:val="0"/>
              <w:bCs/>
            </w:rPr>
            <w:t>Page</w:t>
          </w:r>
        </w:p>
        <w:p w:rsidR="004B1D42" w:rsidRDefault="004B1D4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4B1D42" w:rsidRDefault="004B1D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B1D42">
      <w:tc>
        <w:tcPr>
          <w:tcW w:w="3240" w:type="dxa"/>
        </w:tcPr>
        <w:p w:rsidR="004B1D42" w:rsidRDefault="004B1D42">
          <w:pPr>
            <w:pStyle w:val="Footer"/>
            <w:rPr>
              <w:b w:val="0"/>
              <w:bCs/>
            </w:rPr>
          </w:pPr>
          <w:r>
            <w:rPr>
              <w:b w:val="0"/>
              <w:bCs/>
            </w:rPr>
            <w:t>Test Plan</w:t>
          </w:r>
        </w:p>
      </w:tc>
      <w:tc>
        <w:tcPr>
          <w:tcW w:w="2880" w:type="dxa"/>
        </w:tcPr>
        <w:p w:rsidR="004B1D42" w:rsidRDefault="00FD36D3">
          <w:pPr>
            <w:pStyle w:val="Footer"/>
            <w:rPr>
              <w:b w:val="0"/>
              <w:bCs/>
            </w:rPr>
          </w:pPr>
          <w:r>
            <w:fldChar w:fldCharType="begin"/>
          </w:r>
          <w:r>
            <w:instrText xml:space="preserve"> DOCPROPERTY "Company"  \* MERGEFORMAT </w:instrText>
          </w:r>
          <w:r>
            <w:fldChar w:fldCharType="separate"/>
          </w:r>
          <w:r w:rsidR="004B1D42">
            <w:t>&lt;Enter team name here&gt;</w:t>
          </w:r>
          <w:r>
            <w:fldChar w:fldCharType="end"/>
          </w:r>
        </w:p>
      </w:tc>
      <w:tc>
        <w:tcPr>
          <w:tcW w:w="1980" w:type="dxa"/>
        </w:tcPr>
        <w:p w:rsidR="004B1D42" w:rsidRDefault="004B1D42">
          <w:pPr>
            <w:pStyle w:val="Footer"/>
          </w:pPr>
          <w:r>
            <w:t>&lt;date&gt;</w:t>
          </w:r>
        </w:p>
      </w:tc>
      <w:tc>
        <w:tcPr>
          <w:tcW w:w="900" w:type="dxa"/>
        </w:tcPr>
        <w:p w:rsidR="004B1D42" w:rsidRDefault="004B1D42">
          <w:pPr>
            <w:pStyle w:val="Footer"/>
            <w:rPr>
              <w:b w:val="0"/>
              <w:bCs/>
            </w:rPr>
          </w:pPr>
          <w:r>
            <w:rPr>
              <w:b w:val="0"/>
              <w:bCs/>
            </w:rPr>
            <w:t>Page</w:t>
          </w:r>
        </w:p>
        <w:p w:rsidR="004B1D42" w:rsidRDefault="004B1D4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4B1D42" w:rsidRDefault="004B1D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B1D42">
      <w:tc>
        <w:tcPr>
          <w:tcW w:w="3240" w:type="dxa"/>
        </w:tcPr>
        <w:p w:rsidR="004B1D42" w:rsidRDefault="004B1D42">
          <w:pPr>
            <w:pStyle w:val="Footer"/>
            <w:rPr>
              <w:b w:val="0"/>
              <w:bCs/>
            </w:rPr>
          </w:pPr>
          <w:r>
            <w:rPr>
              <w:b w:val="0"/>
              <w:bCs/>
            </w:rPr>
            <w:t>Test Plan</w:t>
          </w:r>
        </w:p>
      </w:tc>
      <w:tc>
        <w:tcPr>
          <w:tcW w:w="2880" w:type="dxa"/>
        </w:tcPr>
        <w:p w:rsidR="004B1D42" w:rsidRDefault="00FD36D3">
          <w:pPr>
            <w:pStyle w:val="Footer"/>
            <w:rPr>
              <w:b w:val="0"/>
              <w:bCs/>
            </w:rPr>
          </w:pPr>
          <w:r>
            <w:fldChar w:fldCharType="begin"/>
          </w:r>
          <w:r>
            <w:instrText xml:space="preserve"> DOCPROPERTY "Company"  \* MERGEFORMAT </w:instrText>
          </w:r>
          <w:r>
            <w:fldChar w:fldCharType="separate"/>
          </w:r>
          <w:r w:rsidR="004B1D42">
            <w:t>&lt;Enter team name here&gt;</w:t>
          </w:r>
          <w:r>
            <w:fldChar w:fldCharType="end"/>
          </w:r>
        </w:p>
      </w:tc>
      <w:tc>
        <w:tcPr>
          <w:tcW w:w="1980" w:type="dxa"/>
        </w:tcPr>
        <w:p w:rsidR="004B1D42" w:rsidRDefault="004B1D42">
          <w:pPr>
            <w:pStyle w:val="Footer"/>
          </w:pPr>
          <w:r>
            <w:t>&lt;date&gt;</w:t>
          </w:r>
        </w:p>
      </w:tc>
      <w:tc>
        <w:tcPr>
          <w:tcW w:w="900" w:type="dxa"/>
        </w:tcPr>
        <w:p w:rsidR="004B1D42" w:rsidRDefault="004B1D42">
          <w:pPr>
            <w:pStyle w:val="Footer"/>
            <w:rPr>
              <w:b w:val="0"/>
              <w:bCs/>
            </w:rPr>
          </w:pPr>
          <w:r>
            <w:rPr>
              <w:b w:val="0"/>
              <w:bCs/>
            </w:rPr>
            <w:t>Page</w:t>
          </w:r>
        </w:p>
        <w:p w:rsidR="004B1D42" w:rsidRDefault="004B1D42">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9003E3">
            <w:rPr>
              <w:rStyle w:val="PageNumber"/>
              <w:noProof/>
            </w:rPr>
            <w:t>1</w:t>
          </w:r>
          <w:r>
            <w:rPr>
              <w:rStyle w:val="PageNumber"/>
            </w:rPr>
            <w:fldChar w:fldCharType="end"/>
          </w:r>
        </w:p>
      </w:tc>
    </w:tr>
  </w:tbl>
  <w:p w:rsidR="004B1D42" w:rsidRDefault="004B1D4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B1D42">
      <w:tc>
        <w:tcPr>
          <w:tcW w:w="3240" w:type="dxa"/>
        </w:tcPr>
        <w:p w:rsidR="004B1D42" w:rsidRDefault="004B1D42">
          <w:pPr>
            <w:pStyle w:val="Footer"/>
            <w:rPr>
              <w:b w:val="0"/>
              <w:bCs/>
            </w:rPr>
          </w:pPr>
          <w:r>
            <w:rPr>
              <w:b w:val="0"/>
              <w:bCs/>
            </w:rPr>
            <w:t>Test Plan</w:t>
          </w:r>
        </w:p>
      </w:tc>
      <w:tc>
        <w:tcPr>
          <w:tcW w:w="2880" w:type="dxa"/>
        </w:tcPr>
        <w:p w:rsidR="004B1D42" w:rsidRDefault="00FD36D3">
          <w:pPr>
            <w:pStyle w:val="Footer"/>
            <w:rPr>
              <w:b w:val="0"/>
              <w:bCs/>
            </w:rPr>
          </w:pPr>
          <w:r>
            <w:fldChar w:fldCharType="begin"/>
          </w:r>
          <w:r>
            <w:instrText xml:space="preserve"> DOCPROPERTY "Company"  \* MERGEFORMAT </w:instrText>
          </w:r>
          <w:r>
            <w:fldChar w:fldCharType="separate"/>
          </w:r>
          <w:r w:rsidR="004B1D42">
            <w:t>&lt;Enter team name here&gt;</w:t>
          </w:r>
          <w:r>
            <w:fldChar w:fldCharType="end"/>
          </w:r>
        </w:p>
      </w:tc>
      <w:tc>
        <w:tcPr>
          <w:tcW w:w="1980" w:type="dxa"/>
        </w:tcPr>
        <w:p w:rsidR="004B1D42" w:rsidRDefault="004B1D42">
          <w:pPr>
            <w:pStyle w:val="Footer"/>
          </w:pPr>
          <w:r>
            <w:t>&lt;date&gt;</w:t>
          </w:r>
        </w:p>
      </w:tc>
      <w:tc>
        <w:tcPr>
          <w:tcW w:w="900" w:type="dxa"/>
        </w:tcPr>
        <w:p w:rsidR="004B1D42" w:rsidRDefault="004B1D42">
          <w:pPr>
            <w:pStyle w:val="Footer"/>
            <w:rPr>
              <w:b w:val="0"/>
              <w:bCs/>
            </w:rPr>
          </w:pPr>
          <w:r>
            <w:rPr>
              <w:b w:val="0"/>
              <w:bCs/>
            </w:rPr>
            <w:t>Page</w:t>
          </w:r>
        </w:p>
        <w:p w:rsidR="004B1D42" w:rsidRDefault="004B1D42">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9003E3">
            <w:rPr>
              <w:rStyle w:val="PageNumber"/>
              <w:noProof/>
            </w:rPr>
            <w:t>1</w:t>
          </w:r>
          <w:r>
            <w:rPr>
              <w:rStyle w:val="PageNumber"/>
            </w:rPr>
            <w:fldChar w:fldCharType="end"/>
          </w:r>
        </w:p>
      </w:tc>
    </w:tr>
  </w:tbl>
  <w:p w:rsidR="004B1D42" w:rsidRDefault="004B1D4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B1D42">
      <w:tc>
        <w:tcPr>
          <w:tcW w:w="3240" w:type="dxa"/>
        </w:tcPr>
        <w:p w:rsidR="004B1D42" w:rsidRDefault="004B1D42">
          <w:pPr>
            <w:pStyle w:val="Footer"/>
            <w:rPr>
              <w:b w:val="0"/>
              <w:bCs/>
            </w:rPr>
          </w:pPr>
          <w:r>
            <w:rPr>
              <w:b w:val="0"/>
              <w:bCs/>
            </w:rPr>
            <w:t>Test Plan</w:t>
          </w:r>
        </w:p>
      </w:tc>
      <w:tc>
        <w:tcPr>
          <w:tcW w:w="2880" w:type="dxa"/>
        </w:tcPr>
        <w:p w:rsidR="004B1D42" w:rsidRDefault="00FD36D3">
          <w:pPr>
            <w:pStyle w:val="Footer"/>
            <w:rPr>
              <w:b w:val="0"/>
              <w:bCs/>
            </w:rPr>
          </w:pPr>
          <w:r>
            <w:fldChar w:fldCharType="begin"/>
          </w:r>
          <w:r>
            <w:instrText xml:space="preserve"> DOCPROPERTY "Company"  \* MERGEFORMAT </w:instrText>
          </w:r>
          <w:r>
            <w:fldChar w:fldCharType="separate"/>
          </w:r>
          <w:r w:rsidR="004B1D42">
            <w:t>&lt;Enter team name here&gt;</w:t>
          </w:r>
          <w:r>
            <w:fldChar w:fldCharType="end"/>
          </w:r>
        </w:p>
      </w:tc>
      <w:tc>
        <w:tcPr>
          <w:tcW w:w="1980" w:type="dxa"/>
        </w:tcPr>
        <w:p w:rsidR="004B1D42" w:rsidRDefault="004B1D42">
          <w:pPr>
            <w:pStyle w:val="Footer"/>
          </w:pPr>
          <w:r>
            <w:t>&lt;date&gt;</w:t>
          </w:r>
        </w:p>
      </w:tc>
      <w:tc>
        <w:tcPr>
          <w:tcW w:w="900" w:type="dxa"/>
        </w:tcPr>
        <w:p w:rsidR="004B1D42" w:rsidRDefault="004B1D42">
          <w:pPr>
            <w:pStyle w:val="Footer"/>
            <w:rPr>
              <w:b w:val="0"/>
              <w:bCs/>
            </w:rPr>
          </w:pPr>
          <w:r>
            <w:rPr>
              <w:b w:val="0"/>
              <w:bCs/>
            </w:rPr>
            <w:t>Page</w:t>
          </w:r>
        </w:p>
        <w:p w:rsidR="004B1D42" w:rsidRDefault="004B1D42">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9003E3">
            <w:rPr>
              <w:rStyle w:val="PageNumber"/>
              <w:noProof/>
            </w:rPr>
            <w:t>1</w:t>
          </w:r>
          <w:r>
            <w:rPr>
              <w:rStyle w:val="PageNumber"/>
            </w:rPr>
            <w:fldChar w:fldCharType="end"/>
          </w:r>
        </w:p>
      </w:tc>
    </w:tr>
  </w:tbl>
  <w:p w:rsidR="004B1D42" w:rsidRDefault="004B1D4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B1D42">
      <w:tc>
        <w:tcPr>
          <w:tcW w:w="3240" w:type="dxa"/>
        </w:tcPr>
        <w:p w:rsidR="004B1D42" w:rsidRDefault="004B1D42">
          <w:pPr>
            <w:pStyle w:val="Footer"/>
            <w:rPr>
              <w:b w:val="0"/>
              <w:bCs/>
            </w:rPr>
          </w:pPr>
          <w:r>
            <w:rPr>
              <w:b w:val="0"/>
              <w:bCs/>
            </w:rPr>
            <w:t>Test Plan</w:t>
          </w:r>
        </w:p>
      </w:tc>
      <w:tc>
        <w:tcPr>
          <w:tcW w:w="2880" w:type="dxa"/>
        </w:tcPr>
        <w:p w:rsidR="004B1D42" w:rsidRDefault="00FD36D3">
          <w:pPr>
            <w:pStyle w:val="Footer"/>
            <w:rPr>
              <w:b w:val="0"/>
              <w:bCs/>
            </w:rPr>
          </w:pPr>
          <w:r>
            <w:fldChar w:fldCharType="begin"/>
          </w:r>
          <w:r>
            <w:instrText xml:space="preserve"> DOCPROPERTY "Company"  \* MERGEFORMAT </w:instrText>
          </w:r>
          <w:r>
            <w:fldChar w:fldCharType="separate"/>
          </w:r>
          <w:r w:rsidR="004B1D42">
            <w:t>&lt;Enter team name here&gt;</w:t>
          </w:r>
          <w:r>
            <w:fldChar w:fldCharType="end"/>
          </w:r>
        </w:p>
      </w:tc>
      <w:tc>
        <w:tcPr>
          <w:tcW w:w="1980" w:type="dxa"/>
        </w:tcPr>
        <w:p w:rsidR="004B1D42" w:rsidRDefault="004B1D42">
          <w:pPr>
            <w:pStyle w:val="Footer"/>
          </w:pPr>
          <w:r>
            <w:t>&lt;date&gt;</w:t>
          </w:r>
        </w:p>
      </w:tc>
      <w:tc>
        <w:tcPr>
          <w:tcW w:w="900" w:type="dxa"/>
        </w:tcPr>
        <w:p w:rsidR="004B1D42" w:rsidRDefault="004B1D42">
          <w:pPr>
            <w:pStyle w:val="Footer"/>
            <w:rPr>
              <w:b w:val="0"/>
              <w:bCs/>
            </w:rPr>
          </w:pPr>
          <w:r>
            <w:rPr>
              <w:b w:val="0"/>
              <w:bCs/>
            </w:rPr>
            <w:t>Page</w:t>
          </w:r>
        </w:p>
        <w:p w:rsidR="004B1D42" w:rsidRDefault="004B1D42">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9003E3">
            <w:rPr>
              <w:rStyle w:val="PageNumber"/>
              <w:noProof/>
            </w:rPr>
            <w:t>1</w:t>
          </w:r>
          <w:r>
            <w:rPr>
              <w:rStyle w:val="PageNumber"/>
            </w:rPr>
            <w:fldChar w:fldCharType="end"/>
          </w:r>
        </w:p>
      </w:tc>
    </w:tr>
  </w:tbl>
  <w:p w:rsidR="004B1D42" w:rsidRDefault="004B1D4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B1D42">
      <w:tc>
        <w:tcPr>
          <w:tcW w:w="3240" w:type="dxa"/>
        </w:tcPr>
        <w:p w:rsidR="004B1D42" w:rsidRDefault="004B1D42">
          <w:pPr>
            <w:pStyle w:val="Footer"/>
            <w:rPr>
              <w:b w:val="0"/>
              <w:bCs/>
            </w:rPr>
          </w:pPr>
          <w:r>
            <w:rPr>
              <w:b w:val="0"/>
              <w:bCs/>
            </w:rPr>
            <w:t>Test Plan</w:t>
          </w:r>
        </w:p>
      </w:tc>
      <w:tc>
        <w:tcPr>
          <w:tcW w:w="2880" w:type="dxa"/>
        </w:tcPr>
        <w:p w:rsidR="004B1D42" w:rsidRDefault="00FD36D3">
          <w:pPr>
            <w:pStyle w:val="Footer"/>
            <w:rPr>
              <w:b w:val="0"/>
              <w:bCs/>
            </w:rPr>
          </w:pPr>
          <w:r>
            <w:fldChar w:fldCharType="begin"/>
          </w:r>
          <w:r>
            <w:instrText xml:space="preserve"> DOCPROPERTY "Company"  \* MERGEFORMAT </w:instrText>
          </w:r>
          <w:r>
            <w:fldChar w:fldCharType="separate"/>
          </w:r>
          <w:r w:rsidR="004B1D42">
            <w:t>&lt;Enter team name here&gt;</w:t>
          </w:r>
          <w:r>
            <w:fldChar w:fldCharType="end"/>
          </w:r>
        </w:p>
      </w:tc>
      <w:tc>
        <w:tcPr>
          <w:tcW w:w="1980" w:type="dxa"/>
        </w:tcPr>
        <w:p w:rsidR="004B1D42" w:rsidRDefault="004B1D42">
          <w:pPr>
            <w:pStyle w:val="Footer"/>
          </w:pPr>
          <w:r>
            <w:t>&lt;date&gt;</w:t>
          </w:r>
        </w:p>
      </w:tc>
      <w:tc>
        <w:tcPr>
          <w:tcW w:w="900" w:type="dxa"/>
        </w:tcPr>
        <w:p w:rsidR="004B1D42" w:rsidRDefault="004B1D42">
          <w:pPr>
            <w:pStyle w:val="Footer"/>
            <w:rPr>
              <w:b w:val="0"/>
              <w:bCs/>
            </w:rPr>
          </w:pPr>
          <w:r>
            <w:rPr>
              <w:b w:val="0"/>
              <w:bCs/>
            </w:rPr>
            <w:t>Page</w:t>
          </w:r>
        </w:p>
        <w:p w:rsidR="004B1D42" w:rsidRDefault="004B1D42">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9003E3">
            <w:rPr>
              <w:rStyle w:val="PageNumber"/>
              <w:noProof/>
            </w:rPr>
            <w:t>4</w:t>
          </w:r>
          <w:r>
            <w:rPr>
              <w:rStyle w:val="PageNumber"/>
            </w:rPr>
            <w:fldChar w:fldCharType="end"/>
          </w:r>
        </w:p>
      </w:tc>
    </w:tr>
  </w:tbl>
  <w:p w:rsidR="004B1D42" w:rsidRDefault="004B1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6D3" w:rsidRDefault="00FD36D3">
      <w:r>
        <w:separator/>
      </w:r>
    </w:p>
  </w:footnote>
  <w:footnote w:type="continuationSeparator" w:id="0">
    <w:p w:rsidR="00FD36D3" w:rsidRDefault="00FD3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D42" w:rsidRDefault="004B1D42">
    <w:pPr>
      <w:pStyle w:val="Header"/>
    </w:pPr>
    <w:r>
      <w:t>Test Plan</w:t>
    </w:r>
    <w:r>
      <w:tab/>
    </w:r>
    <w:r>
      <w:tab/>
    </w:r>
  </w:p>
  <w:p w:rsidR="004B1D42" w:rsidRDefault="004B1D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D42" w:rsidRDefault="004B1D42">
    <w:pPr>
      <w:pStyle w:val="Header"/>
    </w:pPr>
    <w:r>
      <w:t>Test Plan</w:t>
    </w:r>
    <w:r>
      <w:tab/>
    </w:r>
    <w:r>
      <w:tab/>
    </w:r>
  </w:p>
  <w:p w:rsidR="004B1D42" w:rsidRDefault="004B1D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D42" w:rsidRDefault="004B1D42">
    <w:pPr>
      <w:pStyle w:val="Header"/>
    </w:pPr>
    <w:r>
      <w:t>Test Plan</w:t>
    </w:r>
    <w:r>
      <w:tab/>
    </w:r>
    <w:r>
      <w:tab/>
    </w:r>
  </w:p>
  <w:p w:rsidR="004B1D42" w:rsidRDefault="004B1D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D42" w:rsidRDefault="004B1D42">
    <w:pPr>
      <w:pStyle w:val="Header"/>
    </w:pPr>
    <w:r>
      <w:t>Test Plan</w:t>
    </w:r>
    <w:r>
      <w:tab/>
    </w:r>
    <w:r>
      <w:tab/>
    </w:r>
  </w:p>
  <w:p w:rsidR="004B1D42" w:rsidRDefault="004B1D4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D42" w:rsidRDefault="004B1D42">
    <w:pPr>
      <w:pStyle w:val="Header"/>
    </w:pPr>
    <w:r>
      <w:t>Test Plan</w:t>
    </w:r>
    <w:r>
      <w:tab/>
    </w:r>
    <w:r>
      <w:tab/>
    </w:r>
  </w:p>
  <w:p w:rsidR="004B1D42" w:rsidRDefault="004B1D4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D42" w:rsidRDefault="004B1D42">
    <w:pPr>
      <w:pStyle w:val="Header"/>
    </w:pPr>
    <w:r>
      <w:t>Test Plan</w:t>
    </w:r>
    <w:r>
      <w:tab/>
    </w:r>
    <w:r>
      <w:tab/>
    </w:r>
  </w:p>
  <w:p w:rsidR="004B1D42" w:rsidRDefault="004B1D4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D42" w:rsidRDefault="004B1D42">
    <w:pPr>
      <w:pStyle w:val="Header"/>
    </w:pPr>
    <w:r>
      <w:t>Test Plan</w:t>
    </w:r>
    <w:r>
      <w:tab/>
    </w:r>
    <w:r>
      <w:tab/>
    </w:r>
  </w:p>
  <w:p w:rsidR="004B1D42" w:rsidRDefault="004B1D4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D42" w:rsidRDefault="004B1D42">
    <w:pPr>
      <w:pStyle w:val="Header"/>
    </w:pPr>
    <w:r>
      <w:t>Test Plan</w:t>
    </w:r>
    <w:r>
      <w:tab/>
    </w:r>
    <w:r>
      <w:tab/>
    </w:r>
  </w:p>
  <w:p w:rsidR="004B1D42" w:rsidRDefault="004B1D4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D42" w:rsidRDefault="004B1D42">
    <w:pPr>
      <w:pStyle w:val="Header"/>
    </w:pPr>
    <w:r>
      <w:t>Test Plan</w:t>
    </w:r>
    <w:r>
      <w:tab/>
    </w:r>
    <w:r>
      <w:tab/>
    </w:r>
  </w:p>
  <w:p w:rsidR="004B1D42" w:rsidRDefault="004B1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2B46ED4"/>
    <w:multiLevelType w:val="hybridMultilevel"/>
    <w:tmpl w:val="7AC0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286D4C"/>
    <w:multiLevelType w:val="hybridMultilevel"/>
    <w:tmpl w:val="51F23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8"/>
  </w:num>
  <w:num w:numId="14">
    <w:abstractNumId w:val="2"/>
  </w:num>
  <w:num w:numId="15">
    <w:abstractNumId w:val="6"/>
  </w:num>
  <w:num w:numId="16">
    <w:abstractNumId w:val="9"/>
  </w:num>
  <w:num w:numId="1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F8"/>
    <w:rsid w:val="00013402"/>
    <w:rsid w:val="00027EEB"/>
    <w:rsid w:val="00027F04"/>
    <w:rsid w:val="0005423F"/>
    <w:rsid w:val="000927B9"/>
    <w:rsid w:val="000C5D06"/>
    <w:rsid w:val="00133E12"/>
    <w:rsid w:val="001418D4"/>
    <w:rsid w:val="00150787"/>
    <w:rsid w:val="00171819"/>
    <w:rsid w:val="001812F7"/>
    <w:rsid w:val="001C74B9"/>
    <w:rsid w:val="00252A57"/>
    <w:rsid w:val="002A78E4"/>
    <w:rsid w:val="002C24BC"/>
    <w:rsid w:val="002C3DE5"/>
    <w:rsid w:val="00304257"/>
    <w:rsid w:val="003870D9"/>
    <w:rsid w:val="003B6C63"/>
    <w:rsid w:val="003D58CD"/>
    <w:rsid w:val="004706B7"/>
    <w:rsid w:val="00477929"/>
    <w:rsid w:val="004B1D42"/>
    <w:rsid w:val="005731F3"/>
    <w:rsid w:val="00621962"/>
    <w:rsid w:val="006C1533"/>
    <w:rsid w:val="00737A63"/>
    <w:rsid w:val="00762B87"/>
    <w:rsid w:val="00790ACB"/>
    <w:rsid w:val="007A4335"/>
    <w:rsid w:val="007B5EE1"/>
    <w:rsid w:val="007D1E85"/>
    <w:rsid w:val="007E0AF8"/>
    <w:rsid w:val="007E425D"/>
    <w:rsid w:val="00803FB1"/>
    <w:rsid w:val="00842DC1"/>
    <w:rsid w:val="00887DEB"/>
    <w:rsid w:val="008B22B9"/>
    <w:rsid w:val="008C34AF"/>
    <w:rsid w:val="008F5089"/>
    <w:rsid w:val="009003E3"/>
    <w:rsid w:val="009069AE"/>
    <w:rsid w:val="0091399E"/>
    <w:rsid w:val="009162F5"/>
    <w:rsid w:val="00941D93"/>
    <w:rsid w:val="0094623B"/>
    <w:rsid w:val="009A43AD"/>
    <w:rsid w:val="009C1626"/>
    <w:rsid w:val="00A04A13"/>
    <w:rsid w:val="00A051C9"/>
    <w:rsid w:val="00A8213D"/>
    <w:rsid w:val="00B12984"/>
    <w:rsid w:val="00B17B6E"/>
    <w:rsid w:val="00B22D3B"/>
    <w:rsid w:val="00B34944"/>
    <w:rsid w:val="00BC5520"/>
    <w:rsid w:val="00BD3E41"/>
    <w:rsid w:val="00C66AE3"/>
    <w:rsid w:val="00C71438"/>
    <w:rsid w:val="00C75BBD"/>
    <w:rsid w:val="00C85947"/>
    <w:rsid w:val="00CA4ABB"/>
    <w:rsid w:val="00CE7080"/>
    <w:rsid w:val="00D1561F"/>
    <w:rsid w:val="00D512E3"/>
    <w:rsid w:val="00DB7B18"/>
    <w:rsid w:val="00E47986"/>
    <w:rsid w:val="00E61EF8"/>
    <w:rsid w:val="00EF6758"/>
    <w:rsid w:val="00FD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101BCA-116D-9A4A-B14F-2EEE3613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table" w:styleId="GridTable5Dark-Accent5">
    <w:name w:val="Grid Table 5 Dark Accent 5"/>
    <w:basedOn w:val="TableNormal"/>
    <w:uiPriority w:val="50"/>
    <w:rsid w:val="0005423F"/>
    <w:rPr>
      <w:rFonts w:ascii="Calibri" w:eastAsia="Calibri" w:hAnsi="Calibri"/>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image" Target="media/image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92BF-BE19-49CA-8137-37A682CF1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26</TotalTime>
  <Pages>1</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Roach, Steven</cp:lastModifiedBy>
  <cp:revision>14</cp:revision>
  <cp:lastPrinted>2002-04-23T16:31:00Z</cp:lastPrinted>
  <dcterms:created xsi:type="dcterms:W3CDTF">2020-02-12T23:52:00Z</dcterms:created>
  <dcterms:modified xsi:type="dcterms:W3CDTF">2020-02-13T17:10:00Z</dcterms:modified>
</cp:coreProperties>
</file>